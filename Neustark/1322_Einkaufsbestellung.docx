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10"/>
      </w:tblGrid>
      <w:tr w:rsidR="006D7D17" w:rsidRPr="006D7D17" w14:paraId="3A44A85E" w14:textId="77777777" w:rsidTr="00EB1EBC">
        <w:trPr>
          <w:gridAfter w:val="1"/>
          <w:wAfter w:w="10" w:type="dxa"/>
          <w:trHeight w:val="1584"/>
        </w:trPr>
        <w:tc>
          <w:tcPr>
            <w:tcW w:w="5670" w:type="dxa"/>
            <w:gridSpan w:val="2"/>
            <w:vAlign w:val="center"/>
          </w:tcPr>
          <w:sdt>
            <w:sdtPr>
              <w:rPr>
                <w:rFonts w:ascii="Arial" w:hAnsi="Arial" w:cs="Arial"/>
                <w:b/>
                <w:bCs/>
                <w:sz w:val="36"/>
                <w:szCs w:val="36"/>
                <w:lang w:val="fr-CH"/>
              </w:rPr>
              <w:id w:val="-1516141797"/>
              <w:placeholder>
                <w:docPart w:val="DefaultPlaceholder_-1854013440"/>
              </w:placeholder>
              <w15:dataBinding w:prefixMappings="xmlns:ns0='urn:microsoft-dynamics-nav/reports/Standard_Purchase_Order/1322/' " w:xpath="/ns0:NavWordReportXmlPart[1]/ns0:Purchase_Header[1]/ns0:CompanyAddress1[1]" w:storeItemID="{F1A553DA-C3F2-4CE6-8EDE-11DD994976F7}" w16sdtdh:storeItemChecksum="OjSHBw=="/>
            </w:sdtPr>
            <w:sdtContent>
              <w:p w14:paraId="079CABAB" w14:textId="22C512FB" w:rsidR="00566BB3" w:rsidRPr="00286B09" w:rsidRDefault="002057DE" w:rsidP="00566BB3">
                <w:pPr>
                  <w:spacing w:after="0"/>
                  <w:rPr>
                    <w:rFonts w:ascii="Arial" w:hAnsi="Arial" w:cs="Arial"/>
                    <w:b/>
                    <w:bCs/>
                    <w:sz w:val="36"/>
                    <w:szCs w:val="36"/>
                    <w:lang w:val="en-GB"/>
                  </w:rPr>
                </w:pPr>
                <w:r w:rsidRPr="002057DE">
                  <w:rPr>
                    <w:rFonts w:ascii="Arial" w:hAnsi="Arial" w:cs="Arial"/>
                    <w:b/>
                    <w:bCs/>
                    <w:sz w:val="36"/>
                    <w:szCs w:val="36"/>
                    <w:lang w:val="en-GB"/>
                  </w:rPr>
                  <w:t>CompanyAddress1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  <w:szCs w:val="20"/>
                <w:lang w:val="fr-CH"/>
              </w:rPr>
              <w:id w:val="-1882316745"/>
              <w:placeholder>
                <w:docPart w:val="DefaultPlaceholder_-1854013440"/>
              </w:placeholder>
              <w15:dataBinding w:prefixMappings="xmlns:ns0='urn:microsoft-dynamics-nav/reports/Standard_Purchase_Order/1322/' " w:xpath="/ns0:NavWordReportXmlPart[1]/ns0:Purchase_Header[1]/ns0:CompanyAddress2[1]" w:storeItemID="{F1A553DA-C3F2-4CE6-8EDE-11DD994976F7}" w16sdtdh:storeItemChecksum="OjSHBw=="/>
            </w:sdtPr>
            <w:sdtContent>
              <w:p w14:paraId="57CF24FF" w14:textId="14D91BEA" w:rsidR="00566BB3" w:rsidRPr="00DA086C" w:rsidRDefault="002057DE" w:rsidP="00566BB3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en-GB"/>
                  </w:rPr>
                </w:pPr>
                <w:r w:rsidRPr="002057DE">
                  <w:rPr>
                    <w:rFonts w:ascii="Arial" w:hAnsi="Arial" w:cs="Arial"/>
                    <w:sz w:val="20"/>
                    <w:szCs w:val="20"/>
                    <w:lang w:val="en-GB"/>
                  </w:rPr>
                  <w:t>CompanyAddress2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  <w:szCs w:val="20"/>
                <w:lang w:val="en-GB"/>
              </w:rPr>
              <w:id w:val="202913179"/>
              <w:placeholder>
                <w:docPart w:val="DefaultPlaceholder_-1854013440"/>
              </w:placeholder>
              <w15:dataBinding w:prefixMappings="xmlns:ns0='urn:microsoft-dynamics-nav/reports/Standard_Purchase_Order/1322/' " w:xpath="/ns0:NavWordReportXmlPart[1]/ns0:Purchase_Header[1]/ns0:CompanyAddress3[1]" w:storeItemID="{F1A553DA-C3F2-4CE6-8EDE-11DD994976F7}" w16sdtdh:storeItemChecksum="OjSHBw=="/>
            </w:sdtPr>
            <w:sdtContent>
              <w:p w14:paraId="32D22AB7" w14:textId="1207CC62" w:rsidR="00D7014F" w:rsidRPr="00566BB3" w:rsidRDefault="002057DE" w:rsidP="00566BB3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en-GB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CompanyAddress3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  <w:szCs w:val="20"/>
                <w:lang w:val="fr-CH"/>
              </w:rPr>
              <w:id w:val="786935187"/>
              <w:placeholder>
                <w:docPart w:val="DefaultPlaceholder_-1854013440"/>
              </w:placeholder>
              <w15:dataBinding w:prefixMappings="xmlns:ns0='urn:microsoft-dynamics-nav/reports/Standard_Purchase_Order/1322/' " w:xpath="/ns0:NavWordReportXmlPart[1]/ns0:Purchase_Header[1]/ns0:CompanyHomePage[1]" w:storeItemID="{F1A553DA-C3F2-4CE6-8EDE-11DD994976F7}" w16sdtdh:storeItemChecksum="OjSHBw=="/>
            </w:sdtPr>
            <w:sdtContent>
              <w:p w14:paraId="4ECE5BCB" w14:textId="3F1CDF25" w:rsidR="00566BB3" w:rsidRPr="00566BB3" w:rsidRDefault="002057DE" w:rsidP="00566BB3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en-GB"/>
                  </w:rPr>
                </w:pPr>
                <w:proofErr w:type="spellStart"/>
                <w:r w:rsidRPr="002057DE">
                  <w:rPr>
                    <w:rFonts w:ascii="Arial" w:hAnsi="Arial" w:cs="Arial"/>
                    <w:sz w:val="20"/>
                    <w:szCs w:val="20"/>
                    <w:lang w:val="en-GB"/>
                  </w:rPr>
                  <w:t>CompanyHomePage</w:t>
                </w:r>
                <w:proofErr w:type="spellEnd"/>
              </w:p>
            </w:sdtContent>
          </w:sdt>
          <w:sdt>
            <w:sdtPr>
              <w:rPr>
                <w:rFonts w:ascii="Arial" w:hAnsi="Arial" w:cs="Arial"/>
                <w:sz w:val="20"/>
                <w:szCs w:val="20"/>
                <w:lang w:val="fr-CH"/>
              </w:rPr>
              <w:id w:val="1474790699"/>
              <w:placeholder>
                <w:docPart w:val="DefaultPlaceholder_-1854013440"/>
              </w:placeholder>
              <w15:dataBinding w:prefixMappings="xmlns:ns0='urn:microsoft-dynamics-nav/reports/Standard_Purchase_Order/1322/' " w:xpath="/ns0:NavWordReportXmlPart[1]/ns0:Purchase_Header[1]/ns0:CompanyEMail[1]" w:storeItemID="{F1A553DA-C3F2-4CE6-8EDE-11DD994976F7}" w16sdtdh:storeItemChecksum="OjSHBw=="/>
            </w:sdtPr>
            <w:sdtContent>
              <w:p w14:paraId="4EE7665F" w14:textId="285DA65E" w:rsidR="00566BB3" w:rsidRPr="00566BB3" w:rsidRDefault="002057DE" w:rsidP="00566BB3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en-GB"/>
                  </w:rPr>
                </w:pPr>
                <w:proofErr w:type="spellStart"/>
                <w:r w:rsidRPr="002057DE">
                  <w:rPr>
                    <w:rFonts w:ascii="Arial" w:hAnsi="Arial" w:cs="Arial"/>
                    <w:sz w:val="20"/>
                    <w:szCs w:val="20"/>
                    <w:lang w:val="en-GB"/>
                  </w:rPr>
                  <w:t>CompanyEMail</w:t>
                </w:r>
                <w:proofErr w:type="spellEnd"/>
              </w:p>
            </w:sdtContent>
          </w:sdt>
          <w:sdt>
            <w:sdtPr>
              <w:rPr>
                <w:rFonts w:ascii="Arial" w:hAnsi="Arial" w:cs="Arial"/>
                <w:sz w:val="20"/>
                <w:szCs w:val="20"/>
                <w:lang w:val="fr-CH"/>
              </w:rPr>
              <w:id w:val="-1477216016"/>
              <w:placeholder>
                <w:docPart w:val="DefaultPlaceholder_-1854013440"/>
              </w:placeholder>
              <w15:dataBinding w:prefixMappings="xmlns:ns0='urn:microsoft-dynamics-nav/reports/Standard_Purchase_Order/1322/' " w:xpath="/ns0:NavWordReportXmlPart[1]/ns0:Purchase_Header[1]/ns0:CompanyPhoneNo[1]" w:storeItemID="{F1A553DA-C3F2-4CE6-8EDE-11DD994976F7}" w16sdtdh:storeItemChecksum="OjSHBw=="/>
            </w:sdtPr>
            <w:sdtContent>
              <w:p w14:paraId="742F4D65" w14:textId="08D3B7E6" w:rsidR="003D4855" w:rsidRPr="00566BB3" w:rsidRDefault="002057DE" w:rsidP="00566BB3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en-GB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  <w:szCs w:val="20"/>
                    <w:lang w:val="fr-CH"/>
                  </w:rPr>
                  <w:t>CompanyPhoneNo</w:t>
                </w:r>
                <w:proofErr w:type="spellEnd"/>
              </w:p>
            </w:sdtContent>
          </w:sdt>
        </w:tc>
        <w:sdt>
          <w:sdtPr>
            <w:rPr>
              <w:rFonts w:ascii="Arial" w:hAnsi="Arial" w:cs="Arial"/>
            </w:rPr>
            <w:alias w:val="#Nav: /Purchase_Header/CompanyPicture"/>
            <w:tag w:val="#Nav: Standard_Purchase_Order/1322"/>
            <w:id w:val="-673029514"/>
            <w:showingPlcHdr/>
            <w:dataBinding w:prefixMappings="xmlns:ns0='urn:microsoft-dynamics-nav/reports/Standard_Purchase_Order/1322/'" w:xpath="/ns0:NavWordReportXmlPart[1]/ns0:Purchase_Header[1]/ns0:CompanyPicture[1]" w:storeItemID="{F1A553DA-C3F2-4CE6-8EDE-11DD994976F7}"/>
            <w:picture/>
          </w:sdtPr>
          <w:sdtContent>
            <w:tc>
              <w:tcPr>
                <w:tcW w:w="4526" w:type="dxa"/>
              </w:tcPr>
              <w:p w14:paraId="55B92170" w14:textId="605DA678" w:rsidR="006D7D17" w:rsidRPr="006D7D17" w:rsidRDefault="00641EFC" w:rsidP="00CF37A8">
                <w:pPr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noProof/>
                  </w:rPr>
                  <w:drawing>
                    <wp:inline distT="0" distB="0" distL="0" distR="0" wp14:anchorId="591F3CF9" wp14:editId="14BFCADF">
                      <wp:extent cx="2160000" cy="1080000"/>
                      <wp:effectExtent l="0" t="0" r="0" b="0"/>
                      <wp:docPr id="1" name="Bild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56481A" w:rsidRPr="006D7D17" w14:paraId="39100253" w14:textId="77777777" w:rsidTr="00EB1EBC">
        <w:trPr>
          <w:cantSplit/>
          <w:trHeight w:val="360"/>
        </w:trPr>
        <w:tc>
          <w:tcPr>
            <w:tcW w:w="5103" w:type="dxa"/>
          </w:tcPr>
          <w:p w14:paraId="76FC0074" w14:textId="77777777" w:rsidR="0056481A" w:rsidRPr="00825C9F" w:rsidRDefault="0056481A" w:rsidP="00825C9F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14:paraId="6B97C93C" w14:textId="4A8F2395" w:rsidR="0056481A" w:rsidRPr="00825C9F" w:rsidRDefault="0056481A" w:rsidP="00825C9F">
            <w:pPr>
              <w:spacing w:after="0"/>
              <w:contextualSpacing/>
              <w:jc w:val="right"/>
              <w:rPr>
                <w:rFonts w:ascii="Arial" w:hAnsi="Arial" w:cs="Arial"/>
                <w:color w:val="5B9BD5" w:themeColor="accent1"/>
                <w:sz w:val="20"/>
                <w:szCs w:val="20"/>
              </w:rPr>
            </w:pPr>
          </w:p>
        </w:tc>
      </w:tr>
      <w:tr w:rsidR="0056481A" w:rsidRPr="006D7D17" w14:paraId="528CCFC8" w14:textId="77777777" w:rsidTr="00EB1EBC">
        <w:trPr>
          <w:cantSplit/>
          <w:trHeight w:val="290"/>
        </w:trPr>
        <w:sdt>
          <w:sdtPr>
            <w:rPr>
              <w:rFonts w:ascii="Arial" w:hAnsi="Arial" w:cs="Arial"/>
              <w:bCs/>
              <w:sz w:val="20"/>
              <w:szCs w:val="20"/>
            </w:rPr>
            <w:id w:val="-1555079806"/>
            <w:placeholder>
              <w:docPart w:val="DefaultPlaceholder_-1854013440"/>
            </w:placeholder>
            <w15:dataBinding w:prefixMappings="xmlns:ns0='urn:microsoft-dynamics-nav/reports/Standard_Purchase_Order/1322/' " w:xpath="/ns0:NavWordReportXmlPart[1]/ns0:Purchase_Header[1]/ns0:SenBuyFromVendorName[1]" w:storeItemID="{F1A553DA-C3F2-4CE6-8EDE-11DD994976F7}" w16sdtdh:storeItemChecksum="OjSHBw=="/>
          </w:sdtPr>
          <w:sdtContent>
            <w:tc>
              <w:tcPr>
                <w:tcW w:w="5103" w:type="dxa"/>
              </w:tcPr>
              <w:p w14:paraId="363609FD" w14:textId="3C6BE389" w:rsidR="0056481A" w:rsidRPr="003A2B97" w:rsidRDefault="002057DE" w:rsidP="00F35658">
                <w:pPr>
                  <w:pStyle w:val="KeinLeerraum"/>
                  <w:contextualSpacing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SenBuyFromVendorName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1403912784"/>
            <w:placeholder>
              <w:docPart w:val="DefaultPlaceholder_-1854013440"/>
            </w:placeholder>
            <w15:dataBinding w:prefixMappings="xmlns:ns0='urn:microsoft-dynamics-nav/reports/Standard_Purchase_Order/1322/' " w:xpath="/ns0:NavWordReportXmlPart[1]/ns0:Purchase_Header[1]/ns0:SenShipToTitle[1]" w:storeItemID="{F1A553DA-C3F2-4CE6-8EDE-11DD994976F7}" w16sdtdh:storeItemChecksum="OjSHBw=="/>
          </w:sdtPr>
          <w:sdtContent>
            <w:tc>
              <w:tcPr>
                <w:tcW w:w="5103" w:type="dxa"/>
                <w:gridSpan w:val="3"/>
                <w:vAlign w:val="center"/>
              </w:tcPr>
              <w:p w14:paraId="2DB34C8F" w14:textId="024F6A65" w:rsidR="0056481A" w:rsidRPr="00825C9F" w:rsidRDefault="002057DE" w:rsidP="00F35658">
                <w:pPr>
                  <w:spacing w:after="0"/>
                  <w:contextualSpacing/>
                  <w:rPr>
                    <w:rFonts w:ascii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  <w:szCs w:val="20"/>
                  </w:rPr>
                  <w:t>SenShipToTitle</w:t>
                </w:r>
                <w:proofErr w:type="spellEnd"/>
              </w:p>
            </w:tc>
          </w:sdtContent>
        </w:sdt>
      </w:tr>
      <w:tr w:rsidR="0056481A" w:rsidRPr="006D7D17" w14:paraId="1985ACD6" w14:textId="77777777" w:rsidTr="00EB1EBC">
        <w:trPr>
          <w:cantSplit/>
          <w:trHeight w:val="290"/>
        </w:trPr>
        <w:sdt>
          <w:sdtPr>
            <w:rPr>
              <w:rFonts w:ascii="Arial" w:hAnsi="Arial" w:cs="Arial"/>
              <w:bCs/>
              <w:sz w:val="20"/>
              <w:szCs w:val="20"/>
            </w:rPr>
            <w:id w:val="399187680"/>
            <w:placeholder>
              <w:docPart w:val="DefaultPlaceholder_-1854013440"/>
            </w:placeholder>
            <w15:dataBinding w:prefixMappings="xmlns:ns0='urn:microsoft-dynamics-nav/reports/Standard_Purchase_Order/1322/' " w:xpath="/ns0:NavWordReportXmlPart[1]/ns0:Purchase_Header[1]/ns0:SenBuyFromVendorAddress[1]" w:storeItemID="{F1A553DA-C3F2-4CE6-8EDE-11DD994976F7}" w16sdtdh:storeItemChecksum="OjSHBw=="/>
          </w:sdtPr>
          <w:sdtContent>
            <w:tc>
              <w:tcPr>
                <w:tcW w:w="5103" w:type="dxa"/>
              </w:tcPr>
              <w:p w14:paraId="7F0C1095" w14:textId="709367B0" w:rsidR="0056481A" w:rsidRPr="003A2B97" w:rsidRDefault="002057DE" w:rsidP="00F35658">
                <w:pPr>
                  <w:pStyle w:val="KeinLeerraum"/>
                  <w:contextualSpacing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SenBuyFromVendorAddress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683790630"/>
            <w:placeholder>
              <w:docPart w:val="DefaultPlaceholder_-1854013440"/>
            </w:placeholder>
            <w15:dataBinding w:prefixMappings="xmlns:ns0='urn:microsoft-dynamics-nav/reports/Standard_Purchase_Order/1322/' " w:xpath="/ns0:NavWordReportXmlPart[1]/ns0:Purchase_Header[1]/ns0:SenShipToName[1]" w:storeItemID="{F1A553DA-C3F2-4CE6-8EDE-11DD994976F7}" w16sdtdh:storeItemChecksum="OjSHBw=="/>
          </w:sdtPr>
          <w:sdtContent>
            <w:tc>
              <w:tcPr>
                <w:tcW w:w="5103" w:type="dxa"/>
                <w:gridSpan w:val="3"/>
                <w:vAlign w:val="center"/>
              </w:tcPr>
              <w:p w14:paraId="4BC9D88E" w14:textId="28CE963E" w:rsidR="0056481A" w:rsidRPr="00825C9F" w:rsidRDefault="002057DE" w:rsidP="00F35658">
                <w:pPr>
                  <w:spacing w:after="0"/>
                  <w:contextualSpacing/>
                  <w:rPr>
                    <w:rFonts w:ascii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  <w:szCs w:val="20"/>
                  </w:rPr>
                  <w:t>SenShipToName</w:t>
                </w:r>
                <w:proofErr w:type="spellEnd"/>
              </w:p>
            </w:tc>
          </w:sdtContent>
        </w:sdt>
      </w:tr>
      <w:tr w:rsidR="0056481A" w:rsidRPr="006D7D17" w14:paraId="07FB5042" w14:textId="77777777" w:rsidTr="00EB1EBC">
        <w:trPr>
          <w:cantSplit/>
          <w:trHeight w:val="290"/>
        </w:trPr>
        <w:sdt>
          <w:sdtPr>
            <w:rPr>
              <w:rFonts w:ascii="Arial" w:hAnsi="Arial" w:cs="Arial"/>
              <w:bCs/>
              <w:sz w:val="20"/>
              <w:szCs w:val="20"/>
            </w:rPr>
            <w:id w:val="-133646567"/>
            <w:placeholder>
              <w:docPart w:val="DefaultPlaceholder_-1854013440"/>
            </w:placeholder>
            <w15:dataBinding w:prefixMappings="xmlns:ns0='urn:microsoft-dynamics-nav/reports/Standard_Purchase_Order/1322/' " w:xpath="/ns0:NavWordReportXmlPart[1]/ns0:Purchase_Header[1]/ns0:SenBuyFromVendorAdress2[1]" w:storeItemID="{F1A553DA-C3F2-4CE6-8EDE-11DD994976F7}" w16sdtdh:storeItemChecksum="OjSHBw=="/>
          </w:sdtPr>
          <w:sdtContent>
            <w:tc>
              <w:tcPr>
                <w:tcW w:w="5103" w:type="dxa"/>
              </w:tcPr>
              <w:p w14:paraId="38443AC6" w14:textId="23934D27" w:rsidR="0056481A" w:rsidRPr="003A2B97" w:rsidRDefault="002057DE" w:rsidP="00F35658">
                <w:pPr>
                  <w:spacing w:after="0"/>
                  <w:contextualSpacing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SenBuyFromVendorAdress2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1353687667"/>
            <w:placeholder>
              <w:docPart w:val="DefaultPlaceholder_-1854013440"/>
            </w:placeholder>
            <w15:dataBinding w:prefixMappings="xmlns:ns0='urn:microsoft-dynamics-nav/reports/Standard_Purchase_Order/1322/' " w:xpath="/ns0:NavWordReportXmlPart[1]/ns0:Purchase_Header[1]/ns0:SenShipToAddr[1]" w:storeItemID="{F1A553DA-C3F2-4CE6-8EDE-11DD994976F7}" w16sdtdh:storeItemChecksum="OjSHBw=="/>
          </w:sdtPr>
          <w:sdtContent>
            <w:tc>
              <w:tcPr>
                <w:tcW w:w="5103" w:type="dxa"/>
                <w:gridSpan w:val="3"/>
                <w:vAlign w:val="center"/>
              </w:tcPr>
              <w:p w14:paraId="1CB2873F" w14:textId="560356F6" w:rsidR="0056481A" w:rsidRPr="00825C9F" w:rsidRDefault="002057DE" w:rsidP="00F35658">
                <w:pPr>
                  <w:spacing w:after="0"/>
                  <w:contextualSpacing/>
                  <w:rPr>
                    <w:rFonts w:ascii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  <w:szCs w:val="20"/>
                  </w:rPr>
                  <w:t>SenShipToAddr</w:t>
                </w:r>
                <w:proofErr w:type="spellEnd"/>
              </w:p>
            </w:tc>
          </w:sdtContent>
        </w:sdt>
      </w:tr>
      <w:tr w:rsidR="0056481A" w:rsidRPr="006D7D17" w14:paraId="6465B79C" w14:textId="77777777" w:rsidTr="00EB1EBC">
        <w:trPr>
          <w:cantSplit/>
          <w:trHeight w:val="290"/>
        </w:trPr>
        <w:sdt>
          <w:sdtPr>
            <w:rPr>
              <w:rFonts w:ascii="Arial" w:hAnsi="Arial" w:cs="Arial"/>
              <w:bCs/>
              <w:sz w:val="20"/>
              <w:szCs w:val="20"/>
            </w:rPr>
            <w:id w:val="337052248"/>
            <w:placeholder>
              <w:docPart w:val="DefaultPlaceholder_-1854013440"/>
            </w:placeholder>
            <w15:dataBinding w:prefixMappings="xmlns:ns0='urn:microsoft-dynamics-nav/reports/Standard_Purchase_Order/1322/' " w:xpath="/ns0:NavWordReportXmlPart[1]/ns0:Purchase_Header[1]/ns0:SenBuyFromVendorPLZOrt[1]" w:storeItemID="{F1A553DA-C3F2-4CE6-8EDE-11DD994976F7}" w16sdtdh:storeItemChecksum="OjSHBw=="/>
          </w:sdtPr>
          <w:sdtContent>
            <w:tc>
              <w:tcPr>
                <w:tcW w:w="5103" w:type="dxa"/>
              </w:tcPr>
              <w:p w14:paraId="4F42BBAF" w14:textId="04E4464A" w:rsidR="0056481A" w:rsidRPr="003A2B97" w:rsidRDefault="002057DE" w:rsidP="00F35658">
                <w:pPr>
                  <w:spacing w:after="0"/>
                  <w:contextualSpacing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SenBuyFromVendorPLZOrt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200447793"/>
            <w:placeholder>
              <w:docPart w:val="94269D0737F2495C80E285717679E432"/>
            </w:placeholder>
            <w15:dataBinding w:prefixMappings="xmlns:ns0='urn:microsoft-dynamics-nav/reports/Standard_Purchase_Order/1322/' " w:xpath="/ns0:NavWordReportXmlPart[1]/ns0:Purchase_Header[1]/ns0:SenShipToCityPostCode[1]" w:storeItemID="{F1A553DA-C3F2-4CE6-8EDE-11DD994976F7}" w16sdtdh:storeItemChecksum="OjSHBw=="/>
          </w:sdtPr>
          <w:sdtContent>
            <w:tc>
              <w:tcPr>
                <w:tcW w:w="5103" w:type="dxa"/>
                <w:gridSpan w:val="3"/>
                <w:vAlign w:val="center"/>
              </w:tcPr>
              <w:p w14:paraId="489A596E" w14:textId="56A73722" w:rsidR="0056481A" w:rsidRPr="00825C9F" w:rsidRDefault="002057DE" w:rsidP="00F35658">
                <w:pPr>
                  <w:spacing w:after="0"/>
                  <w:contextualSpacing/>
                  <w:rPr>
                    <w:rFonts w:ascii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  <w:szCs w:val="20"/>
                  </w:rPr>
                  <w:t>SenShipToCityPostCode</w:t>
                </w:r>
                <w:proofErr w:type="spellEnd"/>
              </w:p>
            </w:tc>
          </w:sdtContent>
        </w:sdt>
      </w:tr>
      <w:tr w:rsidR="0056481A" w:rsidRPr="006D7D17" w14:paraId="649D1728" w14:textId="77777777" w:rsidTr="00EB1EBC">
        <w:trPr>
          <w:cantSplit/>
          <w:trHeight w:val="290"/>
        </w:trPr>
        <w:sdt>
          <w:sdtPr>
            <w:rPr>
              <w:rFonts w:ascii="Arial" w:hAnsi="Arial" w:cs="Arial"/>
              <w:b/>
              <w:sz w:val="20"/>
              <w:szCs w:val="20"/>
            </w:rPr>
            <w:id w:val="-2002568936"/>
            <w:placeholder>
              <w:docPart w:val="DefaultPlaceholder_-1854013440"/>
            </w:placeholder>
            <w15:dataBinding w:prefixMappings="xmlns:ns0='urn:microsoft-dynamics-nav/reports/Standard_Purchase_Order/1322/' " w:xpath="/ns0:NavWordReportXmlPart[1]/ns0:Purchase_Header[1]/ns0:SenBuyFromCountryRegion[1]" w:storeItemID="{F1A553DA-C3F2-4CE6-8EDE-11DD994976F7}" w16sdtdh:storeItemChecksum="OjSHBw=="/>
          </w:sdtPr>
          <w:sdtContent>
            <w:tc>
              <w:tcPr>
                <w:tcW w:w="5103" w:type="dxa"/>
              </w:tcPr>
              <w:p w14:paraId="2D41D608" w14:textId="2BE9421B" w:rsidR="0056481A" w:rsidRPr="00825C9F" w:rsidRDefault="002057DE" w:rsidP="00825C9F">
                <w:pPr>
                  <w:pStyle w:val="KeinLeerraum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proofErr w:type="spellStart"/>
                <w:r w:rsidRPr="002057DE">
                  <w:rPr>
                    <w:rFonts w:ascii="Arial" w:hAnsi="Arial" w:cs="Arial"/>
                    <w:bCs/>
                    <w:sz w:val="20"/>
                    <w:szCs w:val="20"/>
                  </w:rPr>
                  <w:t>SenBuyFromCountryRegion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1982446017"/>
            <w:placeholder>
              <w:docPart w:val="DefaultPlaceholder_-1854013440"/>
            </w:placeholder>
            <w15:dataBinding w:prefixMappings="xmlns:ns0='urn:microsoft-dynamics-nav/reports/Standard_Purchase_Order/1322/' " w:xpath="/ns0:NavWordReportXmlPart[1]/ns0:Purchase_Header[1]/ns0:SenShipToCountryRegion[1]" w:storeItemID="{F1A553DA-C3F2-4CE6-8EDE-11DD994976F7}" w16sdtdh:storeItemChecksum="OjSHBw=="/>
          </w:sdtPr>
          <w:sdtContent>
            <w:tc>
              <w:tcPr>
                <w:tcW w:w="5103" w:type="dxa"/>
                <w:gridSpan w:val="3"/>
                <w:vAlign w:val="center"/>
              </w:tcPr>
              <w:p w14:paraId="508A4C47" w14:textId="6F4B9F22" w:rsidR="0056481A" w:rsidRPr="00825C9F" w:rsidRDefault="002057DE" w:rsidP="00600EFD">
                <w:pPr>
                  <w:pStyle w:val="KeinLeerraum"/>
                  <w:rPr>
                    <w:rFonts w:ascii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  <w:szCs w:val="20"/>
                  </w:rPr>
                  <w:t>SenShipToCountryRegion</w:t>
                </w:r>
                <w:proofErr w:type="spellEnd"/>
              </w:p>
            </w:tc>
          </w:sdtContent>
        </w:sdt>
      </w:tr>
      <w:tr w:rsidR="00AB36C2" w:rsidRPr="006D7D17" w14:paraId="4A3FA077" w14:textId="77777777" w:rsidTr="00EB1EBC">
        <w:trPr>
          <w:cantSplit/>
          <w:trHeight w:val="290"/>
        </w:trPr>
        <w:tc>
          <w:tcPr>
            <w:tcW w:w="5103" w:type="dxa"/>
          </w:tcPr>
          <w:p w14:paraId="3464A407" w14:textId="77777777" w:rsidR="00AB36C2" w:rsidRPr="00825C9F" w:rsidRDefault="00AB36C2" w:rsidP="00825C9F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14:paraId="13F572BE" w14:textId="77777777" w:rsidR="00AB36C2" w:rsidRPr="00825C9F" w:rsidRDefault="00AB36C2" w:rsidP="00600EFD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EBC" w:rsidRPr="006D7D17" w14:paraId="40A79676" w14:textId="77777777" w:rsidTr="00EB1EBC">
        <w:trPr>
          <w:cantSplit/>
          <w:trHeight w:val="290"/>
        </w:trPr>
        <w:tc>
          <w:tcPr>
            <w:tcW w:w="5103" w:type="dxa"/>
          </w:tcPr>
          <w:p w14:paraId="4E6E501F" w14:textId="16FE9F7F" w:rsidR="00EB1EBC" w:rsidRPr="00825C9F" w:rsidRDefault="00000000" w:rsidP="00825C9F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sz w:val="36"/>
                  <w:szCs w:val="36"/>
                </w:rPr>
                <w:id w:val="757337262"/>
                <w:placeholder>
                  <w:docPart w:val="DefaultPlaceholder_-1854013440"/>
                </w:placeholder>
                <w15:dataBinding w:prefixMappings="xmlns:ns0='urn:microsoft-dynamics-nav/reports/Standard_Purchase_Order/1322/' " w:xpath="/ns0:NavWordReportXmlPart[1]/ns0:Purchase_Header[1]/ns0:SenTitle_Lbl[1]" w:storeItemID="{F1A553DA-C3F2-4CE6-8EDE-11DD994976F7}" w16sdtdh:storeItemChecksum="OjSHBw=="/>
              </w:sdtPr>
              <w:sdtContent>
                <w:proofErr w:type="spellStart"/>
                <w:r w:rsidR="002057DE">
                  <w:rPr>
                    <w:rFonts w:ascii="Arial" w:hAnsi="Arial" w:cs="Arial"/>
                    <w:b/>
                    <w:sz w:val="36"/>
                    <w:szCs w:val="36"/>
                  </w:rPr>
                  <w:t>SenTitle_Lbl</w:t>
                </w:r>
                <w:proofErr w:type="spellEnd"/>
              </w:sdtContent>
            </w:sdt>
            <w:r w:rsidR="009776A8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36"/>
                  <w:szCs w:val="36"/>
                </w:rPr>
                <w:id w:val="-1898421444"/>
                <w:placeholder>
                  <w:docPart w:val="1EBC69F1A1FF48549C0A560C64E6A6A8"/>
                </w:placeholder>
                <w15:dataBinding w:prefixMappings="xmlns:ns0='urn:microsoft-dynamics-nav/reports/Standard_Purchase_Order/1322/' " w:xpath="/ns0:NavWordReportXmlPart[1]/ns0:Purchase_Header[1]/ns0:No_PurchHeader[1]" w:storeItemID="{F1A553DA-C3F2-4CE6-8EDE-11DD994976F7}" w16sdtdh:storeItemChecksum="OjSHBw=="/>
              </w:sdtPr>
              <w:sdtContent>
                <w:proofErr w:type="spellStart"/>
                <w:r w:rsidR="002057DE">
                  <w:rPr>
                    <w:rFonts w:ascii="Arial" w:hAnsi="Arial" w:cs="Arial"/>
                    <w:b/>
                    <w:sz w:val="36"/>
                    <w:szCs w:val="36"/>
                  </w:rPr>
                  <w:t>No_PurchHeader</w:t>
                </w:r>
                <w:proofErr w:type="spellEnd"/>
              </w:sdtContent>
            </w:sdt>
          </w:p>
        </w:tc>
        <w:tc>
          <w:tcPr>
            <w:tcW w:w="5103" w:type="dxa"/>
            <w:gridSpan w:val="3"/>
          </w:tcPr>
          <w:p w14:paraId="79049A7D" w14:textId="77777777" w:rsidR="00EB1EBC" w:rsidRPr="00825C9F" w:rsidRDefault="00EB1EBC" w:rsidP="00825C9F">
            <w:pPr>
              <w:pStyle w:val="KeinLeerraum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EBC" w:rsidRPr="006D7D17" w14:paraId="76FB4C99" w14:textId="77777777" w:rsidTr="00EB1EBC">
        <w:trPr>
          <w:cantSplit/>
          <w:trHeight w:val="290"/>
        </w:trPr>
        <w:tc>
          <w:tcPr>
            <w:tcW w:w="5103" w:type="dxa"/>
          </w:tcPr>
          <w:p w14:paraId="280A8D8D" w14:textId="6A137749" w:rsidR="00EB1EBC" w:rsidRPr="00AF738F" w:rsidRDefault="00EB1EBC" w:rsidP="00AF738F">
            <w:pPr>
              <w:spacing w:after="0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5103" w:type="dxa"/>
            <w:gridSpan w:val="3"/>
          </w:tcPr>
          <w:p w14:paraId="6D47CFC9" w14:textId="036FC37E" w:rsidR="00EB1EBC" w:rsidRPr="00CA41AB" w:rsidRDefault="00EB1EBC" w:rsidP="003D4855">
            <w:pPr>
              <w:pStyle w:val="KeinLeerraum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EBC" w:rsidRPr="006D7D17" w14:paraId="281B270E" w14:textId="77777777" w:rsidTr="00EB1EBC">
        <w:trPr>
          <w:cantSplit/>
          <w:trHeight w:val="290"/>
        </w:trPr>
        <w:tc>
          <w:tcPr>
            <w:tcW w:w="5103" w:type="dxa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2546"/>
              <w:gridCol w:w="2547"/>
            </w:tblGrid>
            <w:tr w:rsidR="00EB1EBC" w:rsidRPr="00CA41AB" w14:paraId="2243B1FB" w14:textId="77777777" w:rsidTr="00924733">
              <w:sdt>
                <w:sdtPr>
                  <w:rPr>
                    <w:rFonts w:ascii="Arial" w:hAnsi="Arial" w:cs="Arial"/>
                    <w:bCs/>
                    <w:sz w:val="20"/>
                    <w:szCs w:val="20"/>
                  </w:rPr>
                  <w:id w:val="489990079"/>
                  <w:placeholder>
                    <w:docPart w:val="DefaultPlaceholder_-1854013440"/>
                  </w:placeholder>
                  <w15:dataBinding w:prefixMappings="xmlns:ns0='urn:microsoft-dynamics-nav/reports/Standard_Purchase_Order/1322/' " w:xpath="/ns0:NavWordReportXmlPart[1]/ns0:Purchase_Header[1]/ns0:SenBelegdatum_Lbl[1]" w:storeItemID="{F1A553DA-C3F2-4CE6-8EDE-11DD994976F7}" w16sdtdh:storeItemChecksum="OjSHBw=="/>
                </w:sdtPr>
                <w:sdtContent>
                  <w:tc>
                    <w:tcPr>
                      <w:tcW w:w="2546" w:type="dxa"/>
                    </w:tcPr>
                    <w:p w14:paraId="32D12C06" w14:textId="50B286AC" w:rsidR="00EB1EBC" w:rsidRPr="007A4126" w:rsidRDefault="002057DE" w:rsidP="00A92529">
                      <w:pPr>
                        <w:spacing w:after="0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SenBelegdatum_Lbl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hAnsi="Arial" w:cs="Arial"/>
                    <w:bCs/>
                    <w:sz w:val="20"/>
                    <w:szCs w:val="20"/>
                  </w:rPr>
                  <w:id w:val="1688635449"/>
                  <w:placeholder>
                    <w:docPart w:val="921ACB237DF940B69131C251254B2271"/>
                  </w:placeholder>
                  <w15:dataBinding w:prefixMappings="xmlns:ns0='urn:microsoft-dynamics-nav/reports/Standard_Purchase_Order/1322/' " w:xpath="/ns0:NavWordReportXmlPart[1]/ns0:Purchase_Header[1]/ns0:DocumentDate[1]" w:storeItemID="{F1A553DA-C3F2-4CE6-8EDE-11DD994976F7}" w16sdtdh:storeItemChecksum="OjSHBw=="/>
                </w:sdtPr>
                <w:sdtContent>
                  <w:tc>
                    <w:tcPr>
                      <w:tcW w:w="2547" w:type="dxa"/>
                    </w:tcPr>
                    <w:p w14:paraId="1D92C2B1" w14:textId="33E05668" w:rsidR="00EB1EBC" w:rsidRPr="007A4126" w:rsidRDefault="002057DE" w:rsidP="00A92529">
                      <w:pPr>
                        <w:spacing w:after="0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DocumentDate</w:t>
                      </w:r>
                      <w:proofErr w:type="spellEnd"/>
                    </w:p>
                  </w:tc>
                </w:sdtContent>
              </w:sdt>
            </w:tr>
            <w:tr w:rsidR="00EB1EBC" w:rsidRPr="00CA41AB" w14:paraId="17D0B1A0" w14:textId="77777777" w:rsidTr="00924733"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id w:val="1505012477"/>
                  <w:placeholder>
                    <w:docPart w:val="921ACB237DF940B69131C251254B2271"/>
                  </w:placeholder>
                  <w15:dataBinding w:prefixMappings="xmlns:ns0='urn:microsoft-dynamics-nav/reports/Standard_Purchase_Order/1322/' " w:xpath="/ns0:NavWordReportXmlPart[1]/ns0:Purchase_Header[1]/ns0:ShipmentDate_Lbl[1]" w:storeItemID="{F1A553DA-C3F2-4CE6-8EDE-11DD994976F7}" w16sdtdh:storeItemChecksum="OjSHBw=="/>
                </w:sdtPr>
                <w:sdtContent>
                  <w:tc>
                    <w:tcPr>
                      <w:tcW w:w="2546" w:type="dxa"/>
                    </w:tcPr>
                    <w:p w14:paraId="1A0FAE12" w14:textId="270FE629" w:rsidR="00EB1EBC" w:rsidRPr="007A4126" w:rsidRDefault="002057DE" w:rsidP="0056481A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ShipmentDate_Lbl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id w:val="114887389"/>
                  <w:placeholder>
                    <w:docPart w:val="921ACB237DF940B69131C251254B2271"/>
                  </w:placeholder>
                  <w15:dataBinding w:prefixMappings="xmlns:ns0='urn:microsoft-dynamics-nav/reports/Standard_Purchase_Order/1322/' " w:xpath="/ns0:NavWordReportXmlPart[1]/ns0:Purchase_Header[1]/ns0:ShipmentDate[1]" w:storeItemID="{F1A553DA-C3F2-4CE6-8EDE-11DD994976F7}" w16sdtdh:storeItemChecksum="OjSHBw=="/>
                </w:sdtPr>
                <w:sdtContent>
                  <w:tc>
                    <w:tcPr>
                      <w:tcW w:w="2547" w:type="dxa"/>
                    </w:tcPr>
                    <w:p w14:paraId="6695B1BE" w14:textId="4506DB4D" w:rsidR="00EB1EBC" w:rsidRPr="007A4126" w:rsidRDefault="002057DE" w:rsidP="0056481A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ShipmentDate</w:t>
                      </w:r>
                      <w:proofErr w:type="spellEnd"/>
                    </w:p>
                  </w:tc>
                </w:sdtContent>
              </w:sdt>
            </w:tr>
            <w:tr w:rsidR="00EB1EBC" w:rsidRPr="00CA41AB" w14:paraId="76F242F8" w14:textId="77777777" w:rsidTr="00924733">
              <w:sdt>
                <w:sdtPr>
                  <w:rPr>
                    <w:rFonts w:ascii="Arial" w:hAnsi="Arial" w:cs="Arial"/>
                    <w:bCs/>
                    <w:sz w:val="20"/>
                    <w:szCs w:val="20"/>
                  </w:rPr>
                  <w:id w:val="-314574998"/>
                  <w:placeholder>
                    <w:docPart w:val="DefaultPlaceholder_-1854013440"/>
                  </w:placeholder>
                  <w15:dataBinding w:prefixMappings="xmlns:ns0='urn:microsoft-dynamics-nav/reports/Standard_Purchase_Order/1322/' " w:xpath="/ns0:NavWordReportXmlPart[1]/ns0:Purchase_Header[1]/ns0:SenLieferbedingung_Lbl[1]" w:storeItemID="{F1A553DA-C3F2-4CE6-8EDE-11DD994976F7}" w16sdtdh:storeItemChecksum="OjSHBw=="/>
                </w:sdtPr>
                <w:sdtContent>
                  <w:tc>
                    <w:tcPr>
                      <w:tcW w:w="2546" w:type="dxa"/>
                    </w:tcPr>
                    <w:p w14:paraId="3C3AF44F" w14:textId="19542F61" w:rsidR="00EB1EBC" w:rsidRPr="007A4126" w:rsidRDefault="002057DE" w:rsidP="00A92529">
                      <w:pPr>
                        <w:spacing w:after="0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SenLieferbedingung_Lbl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hAnsi="Arial" w:cs="Arial"/>
                    <w:bCs/>
                    <w:sz w:val="20"/>
                    <w:szCs w:val="20"/>
                  </w:rPr>
                  <w:id w:val="1237520089"/>
                  <w:placeholder>
                    <w:docPart w:val="921ACB237DF940B69131C251254B2271"/>
                  </w:placeholder>
                  <w15:dataBinding w:prefixMappings="xmlns:ns0='urn:microsoft-dynamics-nav/reports/Standard_Purchase_Order/1322/' " w:xpath="/ns0:NavWordReportXmlPart[1]/ns0:Purchase_Header[1]/ns0:ShipmentMethodDesc[1]" w:storeItemID="{F1A553DA-C3F2-4CE6-8EDE-11DD994976F7}" w16sdtdh:storeItemChecksum="OjSHBw=="/>
                </w:sdtPr>
                <w:sdtContent>
                  <w:tc>
                    <w:tcPr>
                      <w:tcW w:w="2547" w:type="dxa"/>
                    </w:tcPr>
                    <w:p w14:paraId="3CBB427B" w14:textId="698C3B95" w:rsidR="00EB1EBC" w:rsidRPr="007A4126" w:rsidRDefault="002057DE" w:rsidP="00A92529">
                      <w:pPr>
                        <w:spacing w:after="0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ShipmentMethodDesc</w:t>
                      </w:r>
                      <w:proofErr w:type="spellEnd"/>
                    </w:p>
                  </w:tc>
                </w:sdtContent>
              </w:sdt>
            </w:tr>
            <w:tr w:rsidR="00EB1EBC" w:rsidRPr="00CA41AB" w14:paraId="1D1D1970" w14:textId="77777777" w:rsidTr="00924733">
              <w:sdt>
                <w:sdtPr>
                  <w:rPr>
                    <w:rFonts w:ascii="Arial" w:hAnsi="Arial" w:cs="Arial"/>
                    <w:bCs/>
                    <w:sz w:val="20"/>
                    <w:szCs w:val="20"/>
                  </w:rPr>
                  <w:id w:val="-1666771444"/>
                  <w:placeholder>
                    <w:docPart w:val="DefaultPlaceholder_-1854013440"/>
                  </w:placeholder>
                  <w15:dataBinding w:prefixMappings="xmlns:ns0='urn:microsoft-dynamics-nav/reports/Standard_Purchase_Order/1322/' " w:xpath="/ns0:NavWordReportXmlPart[1]/ns0:Purchase_Header[1]/ns0:SenZahlungsbedingung_Lbl[1]" w:storeItemID="{F1A553DA-C3F2-4CE6-8EDE-11DD994976F7}" w16sdtdh:storeItemChecksum="OjSHBw=="/>
                </w:sdtPr>
                <w:sdtContent>
                  <w:tc>
                    <w:tcPr>
                      <w:tcW w:w="2546" w:type="dxa"/>
                    </w:tcPr>
                    <w:p w14:paraId="47001F93" w14:textId="7D50C184" w:rsidR="00EB1EBC" w:rsidRPr="007A4126" w:rsidRDefault="002057DE" w:rsidP="00A92529">
                      <w:pPr>
                        <w:spacing w:after="0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SenZahlungsbedingung_Lbl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hAnsi="Arial" w:cs="Arial"/>
                    <w:bCs/>
                    <w:sz w:val="20"/>
                    <w:szCs w:val="20"/>
                  </w:rPr>
                  <w:id w:val="-1892800076"/>
                  <w:placeholder>
                    <w:docPart w:val="DefaultPlaceholder_-1854013440"/>
                  </w:placeholder>
                  <w15:dataBinding w:prefixMappings="xmlns:ns0='urn:microsoft-dynamics-nav/reports/Standard_Purchase_Order/1322/' " w:xpath="/ns0:NavWordReportXmlPart[1]/ns0:Purchase_Header[1]/ns0:SenPaymentTerms[1]" w:storeItemID="{F1A553DA-C3F2-4CE6-8EDE-11DD994976F7}" w16sdtdh:storeItemChecksum="OjSHBw=="/>
                </w:sdtPr>
                <w:sdtContent>
                  <w:tc>
                    <w:tcPr>
                      <w:tcW w:w="2547" w:type="dxa"/>
                    </w:tcPr>
                    <w:p w14:paraId="6AC8316D" w14:textId="27A0FB20" w:rsidR="00EB1EBC" w:rsidRPr="007A4126" w:rsidRDefault="002057DE" w:rsidP="00A92529">
                      <w:pPr>
                        <w:spacing w:after="0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SenPaymentTerms</w:t>
                      </w:r>
                      <w:proofErr w:type="spellEnd"/>
                    </w:p>
                  </w:tc>
                </w:sdtContent>
              </w:sdt>
            </w:tr>
          </w:tbl>
          <w:p w14:paraId="1A5EAF9A" w14:textId="77777777" w:rsidR="00EB1EBC" w:rsidRPr="00CA41AB" w:rsidRDefault="00EB1EBC" w:rsidP="003D4855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03" w:type="dxa"/>
            <w:gridSpan w:val="3"/>
          </w:tcPr>
          <w:tbl>
            <w:tblPr>
              <w:tblStyle w:val="Tabellenraster"/>
              <w:tblW w:w="51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1843"/>
              <w:gridCol w:w="3263"/>
            </w:tblGrid>
            <w:tr w:rsidR="00EB1EBC" w:rsidRPr="00CA41AB" w14:paraId="5F40D834" w14:textId="77777777" w:rsidTr="001C4EAA"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id w:val="-1713799522"/>
                  <w:placeholder>
                    <w:docPart w:val="5587942E6EFC4969A29FEC8087B2F727"/>
                  </w:placeholder>
                  <w15:dataBinding w:prefixMappings="xmlns:ns0='urn:microsoft-dynamics-nav/reports/Standard_Purchase_Order/1322/' " w:xpath="/ns0:NavWordReportXmlPart[1]/ns0:Purchase_Header[1]/ns0:Your_Reference_Lbl[1]" w:storeItemID="{F1A553DA-C3F2-4CE6-8EDE-11DD994976F7}" w16sdtdh:storeItemChecksum="OjSHBw=="/>
                </w:sdtPr>
                <w:sdtContent>
                  <w:tc>
                    <w:tcPr>
                      <w:tcW w:w="1843" w:type="dxa"/>
                    </w:tcPr>
                    <w:p w14:paraId="2843CE1E" w14:textId="38835D8F" w:rsidR="00EB1EBC" w:rsidRPr="00C37722" w:rsidRDefault="002057DE" w:rsidP="00DA086C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Your_Reference_Lbl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id w:val="-792210093"/>
                  <w:placeholder>
                    <w:docPart w:val="5587942E6EFC4969A29FEC8087B2F727"/>
                  </w:placeholder>
                  <w15:dataBinding w:prefixMappings="xmlns:ns0='urn:microsoft-dynamics-nav/reports/Standard_Purchase_Order/1322/' " w:xpath="/ns0:NavWordReportXmlPart[1]/ns0:Purchase_Header[1]/ns0:Your_Reference[1]" w:storeItemID="{F1A553DA-C3F2-4CE6-8EDE-11DD994976F7}" w16sdtdh:storeItemChecksum="OjSHBw=="/>
                </w:sdtPr>
                <w:sdtContent>
                  <w:tc>
                    <w:tcPr>
                      <w:tcW w:w="3263" w:type="dxa"/>
                    </w:tcPr>
                    <w:p w14:paraId="4C471D6E" w14:textId="2DEB86DB" w:rsidR="00EB1EBC" w:rsidRPr="00C37722" w:rsidRDefault="002057DE" w:rsidP="00DA086C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Your_Reference</w:t>
                      </w:r>
                      <w:proofErr w:type="spellEnd"/>
                    </w:p>
                  </w:tc>
                </w:sdtContent>
              </w:sdt>
            </w:tr>
            <w:tr w:rsidR="00EB1EBC" w:rsidRPr="00CA41AB" w14:paraId="7D3D2BC2" w14:textId="77777777" w:rsidTr="001C4EAA"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id w:val="991452471"/>
                  <w:placeholder>
                    <w:docPart w:val="5587942E6EFC4969A29FEC8087B2F727"/>
                  </w:placeholder>
                  <w15:dataBinding w:prefixMappings="xmlns:ns0='urn:microsoft-dynamics-nav/reports/Standard_Purchase_Order/1322/' " w:xpath="/ns0:NavWordReportXmlPart[1]/ns0:Purchase_Header[1]/ns0:QuoteNo_Lbl[1]" w:storeItemID="{F1A553DA-C3F2-4CE6-8EDE-11DD994976F7}" w16sdtdh:storeItemChecksum="OjSHBw=="/>
                </w:sdtPr>
                <w:sdtContent>
                  <w:tc>
                    <w:tcPr>
                      <w:tcW w:w="1843" w:type="dxa"/>
                    </w:tcPr>
                    <w:p w14:paraId="55B33B86" w14:textId="75C9B653" w:rsidR="00EB1EBC" w:rsidRPr="00C37722" w:rsidRDefault="002057DE" w:rsidP="00DA086C">
                      <w:pPr>
                        <w:pStyle w:val="KeinLeerraum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QuoteNo_Lbl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id w:val="1268968389"/>
                  <w:placeholder>
                    <w:docPart w:val="5587942E6EFC4969A29FEC8087B2F727"/>
                  </w:placeholder>
                  <w15:dataBinding w:prefixMappings="xmlns:ns0='urn:microsoft-dynamics-nav/reports/Standard_Purchase_Order/1322/' " w:xpath="/ns0:NavWordReportXmlPart[1]/ns0:Purchase_Header[1]/ns0:Quote_No_[1]" w:storeItemID="{F1A553DA-C3F2-4CE6-8EDE-11DD994976F7}" w16sdtdh:storeItemChecksum="OjSHBw=="/>
                </w:sdtPr>
                <w:sdtContent>
                  <w:tc>
                    <w:tcPr>
                      <w:tcW w:w="3263" w:type="dxa"/>
                    </w:tcPr>
                    <w:p w14:paraId="57FF6E74" w14:textId="02D45A6C" w:rsidR="00EB1EBC" w:rsidRPr="00C37722" w:rsidRDefault="002057DE" w:rsidP="00DA086C">
                      <w:pPr>
                        <w:pStyle w:val="KeinLeerraum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Quote_No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</w:p>
                  </w:tc>
                </w:sdtContent>
              </w:sdt>
            </w:tr>
            <w:tr w:rsidR="00EB1EBC" w:rsidRPr="00CA41AB" w14:paraId="7D762D6A" w14:textId="77777777" w:rsidTr="001C4EAA"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id w:val="1407493225"/>
                  <w:placeholder>
                    <w:docPart w:val="5587942E6EFC4969A29FEC8087B2F727"/>
                  </w:placeholder>
                  <w15:dataBinding w:prefixMappings="xmlns:ns0='urn:microsoft-dynamics-nav/reports/Standard_Purchase_Order/1322/' " w:xpath="/ns0:NavWordReportXmlPart[1]/ns0:Purchase_Header[1]/ns0:Purchase_Code_Lbl[1]" w:storeItemID="{F1A553DA-C3F2-4CE6-8EDE-11DD994976F7}" w16sdtdh:storeItemChecksum="OjSHBw=="/>
                </w:sdtPr>
                <w:sdtContent>
                  <w:tc>
                    <w:tcPr>
                      <w:tcW w:w="1843" w:type="dxa"/>
                    </w:tcPr>
                    <w:p w14:paraId="2EC4A697" w14:textId="16B87683" w:rsidR="00EB1EBC" w:rsidRPr="00C37722" w:rsidRDefault="002057DE" w:rsidP="00DA086C">
                      <w:pPr>
                        <w:pStyle w:val="KeinLeerraum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Purchase_Code_Lbl</w:t>
                      </w:r>
                      <w:proofErr w:type="spellEnd"/>
                    </w:p>
                  </w:tc>
                </w:sdtContent>
              </w:sdt>
              <w:tc>
                <w:tcPr>
                  <w:tcW w:w="3263" w:type="dxa"/>
                </w:tcPr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id w:val="-1341157318"/>
                    <w:placeholder>
                      <w:docPart w:val="5587942E6EFC4969A29FEC8087B2F727"/>
                    </w:placeholder>
                    <w15:dataBinding w:prefixMappings="xmlns:ns0='urn:microsoft-dynamics-nav/reports/Standard_Purchase_Order/1322/' " w:xpath="/ns0:NavWordReportXmlPart[1]/ns0:Purchase_Header[1]/ns0:PurchaserName[1]" w:storeItemID="{F1A553DA-C3F2-4CE6-8EDE-11DD994976F7}" w16sdtdh:storeItemChecksum="OjSHBw=="/>
                  </w:sdtPr>
                  <w:sdtContent>
                    <w:p w14:paraId="4937C519" w14:textId="3BF98ACC" w:rsidR="00EB1EBC" w:rsidRDefault="002057DE" w:rsidP="00DA086C">
                      <w:pPr>
                        <w:pStyle w:val="KeinLeerraum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PurchaserName</w:t>
                      </w:r>
                      <w:proofErr w:type="spellEnd"/>
                    </w:p>
                  </w:sdtContent>
                </w:sdt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id w:val="1892143297"/>
                    <w:placeholder>
                      <w:docPart w:val="5587942E6EFC4969A29FEC8087B2F727"/>
                    </w:placeholder>
                    <w15:dataBinding w:prefixMappings="xmlns:ns0='urn:microsoft-dynamics-nav/reports/Standard_Purchase_Order/1322/' " w:xpath="/ns0:NavWordReportXmlPart[1]/ns0:Purchase_Header[1]/ns0:PurchaserPhoneNo[1]" w:storeItemID="{F1A553DA-C3F2-4CE6-8EDE-11DD994976F7}" w16sdtdh:storeItemChecksum="OjSHBw=="/>
                  </w:sdtPr>
                  <w:sdtContent>
                    <w:p w14:paraId="7B912C8A" w14:textId="416277F0" w:rsidR="00EB1EBC" w:rsidRDefault="002057DE" w:rsidP="00DA086C">
                      <w:pPr>
                        <w:pStyle w:val="KeinLeerraum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PurchaserPhoneNo</w:t>
                      </w:r>
                      <w:proofErr w:type="spellEnd"/>
                    </w:p>
                  </w:sdtContent>
                </w:sdt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id w:val="-258140218"/>
                    <w:placeholder>
                      <w:docPart w:val="5587942E6EFC4969A29FEC8087B2F727"/>
                    </w:placeholder>
                    <w15:dataBinding w:prefixMappings="xmlns:ns0='urn:microsoft-dynamics-nav/reports/Standard_Purchase_Order/1322/' " w:xpath="/ns0:NavWordReportXmlPart[1]/ns0:Purchase_Header[1]/ns0:PurchaserEMail[1]" w:storeItemID="{F1A553DA-C3F2-4CE6-8EDE-11DD994976F7}" w16sdtdh:storeItemChecksum="OjSHBw=="/>
                  </w:sdtPr>
                  <w:sdtContent>
                    <w:p w14:paraId="0B66AFE2" w14:textId="70EEE3EB" w:rsidR="00EB1EBC" w:rsidRPr="00C37722" w:rsidRDefault="002057DE" w:rsidP="00DA086C">
                      <w:pPr>
                        <w:pStyle w:val="KeinLeerraum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PurchaserEMail</w:t>
                      </w:r>
                      <w:proofErr w:type="spellEnd"/>
                    </w:p>
                  </w:sdtContent>
                </w:sdt>
              </w:tc>
            </w:tr>
          </w:tbl>
          <w:p w14:paraId="74E59F3F" w14:textId="71AB5A30" w:rsidR="00EB1EBC" w:rsidRPr="00CA41AB" w:rsidRDefault="00EB1EBC" w:rsidP="003D4855">
            <w:pPr>
              <w:pStyle w:val="KeinLeerraum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EBC" w:rsidRPr="006D7D17" w14:paraId="75373F3B" w14:textId="77777777" w:rsidTr="00EB1EBC">
        <w:trPr>
          <w:cantSplit/>
          <w:trHeight w:val="290"/>
        </w:trPr>
        <w:tc>
          <w:tcPr>
            <w:tcW w:w="5103" w:type="dxa"/>
          </w:tcPr>
          <w:p w14:paraId="7CC58D69" w14:textId="55AFE417" w:rsidR="00EB1EBC" w:rsidRPr="00CA41AB" w:rsidRDefault="00EB1EBC" w:rsidP="003D4855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03" w:type="dxa"/>
            <w:gridSpan w:val="3"/>
          </w:tcPr>
          <w:p w14:paraId="3CCF3BD5" w14:textId="31563873" w:rsidR="00EB1EBC" w:rsidRPr="00CA41AB" w:rsidRDefault="00EB1EBC" w:rsidP="003D4855">
            <w:pPr>
              <w:pStyle w:val="KeinLeerraum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EBC" w:rsidRPr="006D7D17" w14:paraId="1514D3E5" w14:textId="77777777" w:rsidTr="00EB1EBC">
        <w:trPr>
          <w:cantSplit/>
          <w:trHeight w:val="290"/>
        </w:trPr>
        <w:sdt>
          <w:sdtPr>
            <w:rPr>
              <w:rFonts w:ascii="Arial" w:hAnsi="Arial" w:cs="Arial"/>
              <w:b/>
              <w:sz w:val="20"/>
              <w:szCs w:val="20"/>
            </w:rPr>
            <w:id w:val="-857740008"/>
            <w:placeholder>
              <w:docPart w:val="1DA0AC80B2444AE09F553E3F94447B6C"/>
            </w:placeholder>
            <w15:dataBinding w:prefixMappings="xmlns:ns0='urn:microsoft-dynamics-nav/reports/Standard_Purchase_Order/1322/' " w:xpath="/ns0:NavWordReportXmlPart[1]/ns0:Purchase_Header[1]/ns0:IntroductionText[1]" w:storeItemID="{F1A553DA-C3F2-4CE6-8EDE-11DD994976F7}" w16sdtdh:storeItemChecksum="OjSHBw=="/>
          </w:sdtPr>
          <w:sdtContent>
            <w:tc>
              <w:tcPr>
                <w:tcW w:w="5103" w:type="dxa"/>
              </w:tcPr>
              <w:p w14:paraId="5C2CAD16" w14:textId="57C187BE" w:rsidR="00EB1EBC" w:rsidRPr="006D7D17" w:rsidRDefault="002057DE" w:rsidP="003D4855">
                <w:pPr>
                  <w:pStyle w:val="KeinLeerraum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proofErr w:type="spellStart"/>
                <w:r w:rsidRPr="002057DE">
                  <w:rPr>
                    <w:rFonts w:ascii="Arial" w:hAnsi="Arial" w:cs="Arial"/>
                    <w:bCs/>
                    <w:sz w:val="20"/>
                    <w:szCs w:val="20"/>
                  </w:rPr>
                  <w:t>IntroductionText</w:t>
                </w:r>
                <w:proofErr w:type="spellEnd"/>
              </w:p>
            </w:tc>
          </w:sdtContent>
        </w:sdt>
        <w:tc>
          <w:tcPr>
            <w:tcW w:w="5103" w:type="dxa"/>
            <w:gridSpan w:val="3"/>
          </w:tcPr>
          <w:p w14:paraId="4790B24B" w14:textId="293F00BF" w:rsidR="00EB1EBC" w:rsidRPr="006D7D17" w:rsidRDefault="00EB1EBC" w:rsidP="003D4855">
            <w:pPr>
              <w:pStyle w:val="KeinLeerraum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EBC" w:rsidRPr="006D7D17" w14:paraId="6EA2DE8B" w14:textId="77777777" w:rsidTr="00EB1EBC">
        <w:trPr>
          <w:cantSplit/>
          <w:trHeight w:val="290"/>
        </w:trPr>
        <w:tc>
          <w:tcPr>
            <w:tcW w:w="10206" w:type="dxa"/>
            <w:gridSpan w:val="4"/>
          </w:tcPr>
          <w:p w14:paraId="33FC3C52" w14:textId="400A4E0C" w:rsidR="00EB1EBC" w:rsidRPr="006D7D17" w:rsidRDefault="00EB1EBC" w:rsidP="001D58EE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11BA34" w14:textId="77777777" w:rsidR="006D7D17" w:rsidRPr="006D7D17" w:rsidRDefault="006D7D17" w:rsidP="006D7D17">
      <w:pPr>
        <w:pStyle w:val="SubGroupSeparation"/>
        <w:rPr>
          <w:rFonts w:ascii="Arial" w:hAnsi="Arial" w:cs="Arial"/>
        </w:rPr>
      </w:pPr>
    </w:p>
    <w:tbl>
      <w:tblPr>
        <w:tblW w:w="10264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63"/>
        <w:gridCol w:w="1163"/>
        <w:gridCol w:w="2069"/>
        <w:gridCol w:w="766"/>
        <w:gridCol w:w="1134"/>
        <w:gridCol w:w="2552"/>
        <w:gridCol w:w="142"/>
        <w:gridCol w:w="1275"/>
      </w:tblGrid>
      <w:tr w:rsidR="00020D23" w:rsidRPr="0046083A" w14:paraId="2E51BD3A" w14:textId="604D7CDA" w:rsidTr="00E035EC">
        <w:trPr>
          <w:trHeight w:val="478"/>
        </w:trPr>
        <w:sdt>
          <w:sdtPr>
            <w:rPr>
              <w:rFonts w:ascii="Arial" w:hAnsi="Arial" w:cs="Arial"/>
              <w:b w:val="0"/>
              <w:sz w:val="20"/>
            </w:rPr>
            <w:id w:val="-1089541172"/>
            <w:placeholder>
              <w:docPart w:val="09D82D0559C84FE1A38AFE2502DD9C2C"/>
            </w:placeholder>
            <w15:dataBinding w:prefixMappings="xmlns:ns0='urn:microsoft-dynamics-nav/reports/Standard_Purchase_Order/1322/' " w:xpath="/ns0:NavWordReportXmlPart[1]/ns0:Purchase_Header[1]/ns0:Purchase_Line[1]/ns0:ItemNo_Lbl[1]" w:storeItemID="{F1A553DA-C3F2-4CE6-8EDE-11DD994976F7}" w16sdtdh:storeItemChecksum="OjSHBw=="/>
          </w:sdtPr>
          <w:sdtContent>
            <w:tc>
              <w:tcPr>
                <w:tcW w:w="1163" w:type="dxa"/>
                <w:shd w:val="clear" w:color="auto" w:fill="0070C0"/>
                <w:vAlign w:val="center"/>
              </w:tcPr>
              <w:p w14:paraId="29FAE758" w14:textId="20067B97" w:rsidR="00020D23" w:rsidRPr="00B8684B" w:rsidRDefault="002057DE" w:rsidP="001E3856">
                <w:pPr>
                  <w:pStyle w:val="HeaderCaptionLeft"/>
                  <w:rPr>
                    <w:rFonts w:ascii="Arial" w:hAnsi="Arial" w:cs="Arial"/>
                    <w:b w:val="0"/>
                    <w:sz w:val="20"/>
                  </w:rPr>
                </w:pPr>
                <w:r>
                  <w:rPr>
                    <w:rFonts w:ascii="Arial" w:hAnsi="Arial" w:cs="Arial"/>
                    <w:b w:val="0"/>
                    <w:sz w:val="20"/>
                  </w:rPr>
                  <w:t>ItemNo_Lbl</w:t>
                </w:r>
              </w:p>
            </w:tc>
          </w:sdtContent>
        </w:sdt>
        <w:sdt>
          <w:sdtPr>
            <w:rPr>
              <w:rFonts w:ascii="Arial" w:hAnsi="Arial" w:cs="Arial"/>
              <w:b w:val="0"/>
              <w:sz w:val="20"/>
            </w:rPr>
            <w:id w:val="435953638"/>
            <w:placeholder>
              <w:docPart w:val="DefaultPlaceholder_-1854013440"/>
            </w:placeholder>
            <w15:dataBinding w:prefixMappings="xmlns:ns0='urn:microsoft-dynamics-nav/reports/Standard_Purchase_Order/1322/' " w:xpath="/ns0:NavWordReportXmlPart[1]/ns0:Purchase_Header[1]/ns0:SenArtikelRef_Lbl[1]" w:storeItemID="{F1A553DA-C3F2-4CE6-8EDE-11DD994976F7}" w16sdtdh:storeItemChecksum="OjSHBw=="/>
          </w:sdtPr>
          <w:sdtContent>
            <w:tc>
              <w:tcPr>
                <w:tcW w:w="1163" w:type="dxa"/>
                <w:shd w:val="clear" w:color="auto" w:fill="0070C0"/>
                <w:vAlign w:val="center"/>
              </w:tcPr>
              <w:p w14:paraId="6A9429EC" w14:textId="53D17DC4" w:rsidR="00020D23" w:rsidRPr="00B8684B" w:rsidRDefault="002057DE" w:rsidP="001E3856">
                <w:pPr>
                  <w:pStyle w:val="HeaderCaptionLeft"/>
                  <w:rPr>
                    <w:rFonts w:ascii="Arial" w:hAnsi="Arial" w:cs="Arial"/>
                    <w:b w:val="0"/>
                    <w:sz w:val="20"/>
                  </w:rPr>
                </w:pPr>
                <w:r>
                  <w:rPr>
                    <w:rFonts w:ascii="Arial" w:hAnsi="Arial" w:cs="Arial"/>
                    <w:b w:val="0"/>
                    <w:sz w:val="20"/>
                  </w:rPr>
                  <w:t>SenArtikelRef_Lbl</w:t>
                </w:r>
              </w:p>
            </w:tc>
          </w:sdtContent>
        </w:sdt>
        <w:sdt>
          <w:sdtPr>
            <w:rPr>
              <w:rFonts w:ascii="Arial" w:hAnsi="Arial" w:cs="Arial"/>
              <w:b w:val="0"/>
              <w:sz w:val="20"/>
            </w:rPr>
            <w:id w:val="594982856"/>
            <w:placeholder>
              <w:docPart w:val="09D82D0559C84FE1A38AFE2502DD9C2C"/>
            </w:placeholder>
            <w15:dataBinding w:prefixMappings="xmlns:ns0='urn:microsoft-dynamics-nav/reports/Standard_Purchase_Order/1322/' " w:xpath="/ns0:NavWordReportXmlPart[1]/ns0:Purchase_Header[1]/ns0:SenBeschreibung_Lbl[1]" w:storeItemID="{F1A553DA-C3F2-4CE6-8EDE-11DD994976F7}" w16sdtdh:storeItemChecksum="OjSHBw=="/>
          </w:sdtPr>
          <w:sdtContent>
            <w:tc>
              <w:tcPr>
                <w:tcW w:w="2069" w:type="dxa"/>
                <w:shd w:val="clear" w:color="auto" w:fill="0070C0"/>
                <w:vAlign w:val="center"/>
              </w:tcPr>
              <w:p w14:paraId="1989DD95" w14:textId="5CEEEA62" w:rsidR="00020D23" w:rsidRPr="00B8684B" w:rsidRDefault="002057DE" w:rsidP="001E3856">
                <w:pPr>
                  <w:pStyle w:val="HeaderCaptionLeft"/>
                  <w:rPr>
                    <w:rFonts w:ascii="Arial" w:hAnsi="Arial" w:cs="Arial"/>
                    <w:b w:val="0"/>
                    <w:sz w:val="20"/>
                  </w:rPr>
                </w:pPr>
                <w:r>
                  <w:rPr>
                    <w:rFonts w:ascii="Arial" w:hAnsi="Arial" w:cs="Arial"/>
                    <w:b w:val="0"/>
                    <w:sz w:val="20"/>
                  </w:rPr>
                  <w:t>SenBeschreibung_Lbl</w:t>
                </w:r>
              </w:p>
            </w:tc>
          </w:sdtContent>
        </w:sdt>
        <w:sdt>
          <w:sdtPr>
            <w:rPr>
              <w:rFonts w:ascii="Arial" w:hAnsi="Arial" w:cs="Arial"/>
              <w:b w:val="0"/>
              <w:sz w:val="20"/>
            </w:rPr>
            <w:id w:val="973713605"/>
            <w:placeholder>
              <w:docPart w:val="09D82D0559C84FE1A38AFE2502DD9C2C"/>
            </w:placeholder>
            <w15:dataBinding w:prefixMappings="xmlns:ns0='urn:microsoft-dynamics-nav/reports/Standard_Purchase_Order/1322/' " w:xpath="/ns0:NavWordReportXmlPart[1]/ns0:Purchase_Header[1]/ns0:SenMenge_Lbl[1]" w:storeItemID="{F1A553DA-C3F2-4CE6-8EDE-11DD994976F7}" w16sdtdh:storeItemChecksum="OjSHBw=="/>
          </w:sdtPr>
          <w:sdtContent>
            <w:tc>
              <w:tcPr>
                <w:tcW w:w="766" w:type="dxa"/>
                <w:shd w:val="clear" w:color="auto" w:fill="0070C0"/>
                <w:vAlign w:val="center"/>
              </w:tcPr>
              <w:p w14:paraId="590662F6" w14:textId="3765EDC3" w:rsidR="00020D23" w:rsidRPr="00B8684B" w:rsidRDefault="002057DE" w:rsidP="001E3856">
                <w:pPr>
                  <w:pStyle w:val="HeaderCaptionRight"/>
                  <w:jc w:val="left"/>
                  <w:rPr>
                    <w:rFonts w:ascii="Arial" w:hAnsi="Arial" w:cs="Arial"/>
                    <w:b w:val="0"/>
                    <w:sz w:val="20"/>
                  </w:rPr>
                </w:pPr>
                <w:r>
                  <w:rPr>
                    <w:rFonts w:ascii="Arial" w:hAnsi="Arial" w:cs="Arial"/>
                    <w:b w:val="0"/>
                    <w:sz w:val="20"/>
                  </w:rPr>
                  <w:t>SenMenge_Lbl</w:t>
                </w:r>
              </w:p>
            </w:tc>
          </w:sdtContent>
        </w:sdt>
        <w:sdt>
          <w:sdtPr>
            <w:rPr>
              <w:rFonts w:ascii="Arial" w:hAnsi="Arial" w:cs="Arial"/>
              <w:b w:val="0"/>
              <w:sz w:val="20"/>
            </w:rPr>
            <w:id w:val="-2047512731"/>
            <w:placeholder>
              <w:docPart w:val="5316C6F3FE2F4011AD3B13CB127379AD"/>
            </w:placeholder>
            <w15:dataBinding w:prefixMappings="xmlns:ns0='urn:microsoft-dynamics-nav/reports/Standard_Purchase_Order/1322/' " w:xpath="/ns0:NavWordReportXmlPart[1]/ns0:Purchase_Header[1]/ns0:SenEinheit_Lbl[1]" w:storeItemID="{F1A553DA-C3F2-4CE6-8EDE-11DD994976F7}" w16sdtdh:storeItemChecksum="OjSHBw=="/>
          </w:sdtPr>
          <w:sdtContent>
            <w:tc>
              <w:tcPr>
                <w:tcW w:w="1134" w:type="dxa"/>
                <w:shd w:val="clear" w:color="auto" w:fill="0070C0"/>
                <w:vAlign w:val="center"/>
              </w:tcPr>
              <w:p w14:paraId="7D520C40" w14:textId="382C4D47" w:rsidR="00020D23" w:rsidRDefault="002057DE" w:rsidP="001E3856">
                <w:pPr>
                  <w:pStyle w:val="HeaderCaptionRight"/>
                  <w:jc w:val="left"/>
                  <w:rPr>
                    <w:rFonts w:ascii="Arial" w:hAnsi="Arial" w:cs="Arial"/>
                    <w:b w:val="0"/>
                    <w:sz w:val="20"/>
                  </w:rPr>
                </w:pPr>
                <w:r>
                  <w:rPr>
                    <w:rFonts w:ascii="Arial" w:hAnsi="Arial" w:cs="Arial"/>
                    <w:b w:val="0"/>
                    <w:sz w:val="20"/>
                  </w:rPr>
                  <w:t>SenEinheit_Lbl</w:t>
                </w:r>
              </w:p>
            </w:tc>
          </w:sdtContent>
        </w:sdt>
        <w:sdt>
          <w:sdtPr>
            <w:rPr>
              <w:rFonts w:ascii="Arial" w:hAnsi="Arial" w:cs="Arial"/>
              <w:b w:val="0"/>
              <w:sz w:val="20"/>
            </w:rPr>
            <w:id w:val="-2008663495"/>
            <w:placeholder>
              <w:docPart w:val="09D82D0559C84FE1A38AFE2502DD9C2C"/>
            </w:placeholder>
            <w15:dataBinding w:prefixMappings="xmlns:ns0='urn:microsoft-dynamics-nav/reports/Standard_Purchase_Order/1322/' " w:xpath="/ns0:NavWordReportXmlPart[1]/ns0:Purchase_Header[1]/ns0:SenEinheitspreis_Lbl[1]" w:storeItemID="{F1A553DA-C3F2-4CE6-8EDE-11DD994976F7}" w16sdtdh:storeItemChecksum="OjSHBw=="/>
          </w:sdtPr>
          <w:sdtContent>
            <w:tc>
              <w:tcPr>
                <w:tcW w:w="2552" w:type="dxa"/>
                <w:shd w:val="clear" w:color="auto" w:fill="0070C0"/>
                <w:vAlign w:val="center"/>
              </w:tcPr>
              <w:p w14:paraId="3CE0E664" w14:textId="0358C66F" w:rsidR="00020D23" w:rsidRPr="00B8684B" w:rsidRDefault="002057DE" w:rsidP="000165DC">
                <w:pPr>
                  <w:pStyle w:val="HeaderCaptionRight"/>
                  <w:rPr>
                    <w:rFonts w:ascii="Arial" w:hAnsi="Arial" w:cs="Arial"/>
                    <w:b w:val="0"/>
                    <w:sz w:val="20"/>
                  </w:rPr>
                </w:pPr>
                <w:r>
                  <w:rPr>
                    <w:rFonts w:ascii="Arial" w:hAnsi="Arial" w:cs="Arial"/>
                    <w:b w:val="0"/>
                    <w:sz w:val="20"/>
                  </w:rPr>
                  <w:t>SenEinheitspreis_Lbl</w:t>
                </w:r>
              </w:p>
            </w:tc>
          </w:sdtContent>
        </w:sdt>
        <w:tc>
          <w:tcPr>
            <w:tcW w:w="142" w:type="dxa"/>
            <w:shd w:val="clear" w:color="auto" w:fill="0070C0"/>
            <w:vAlign w:val="center"/>
          </w:tcPr>
          <w:p w14:paraId="33F01649" w14:textId="77777777" w:rsidR="00020D23" w:rsidRPr="00B8684B" w:rsidRDefault="00020D23" w:rsidP="001E3856">
            <w:pPr>
              <w:pStyle w:val="HeaderCaptionRight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sdt>
          <w:sdtPr>
            <w:rPr>
              <w:rFonts w:ascii="Arial" w:hAnsi="Arial" w:cs="Arial"/>
              <w:b w:val="0"/>
              <w:sz w:val="20"/>
            </w:rPr>
            <w:id w:val="717007997"/>
            <w:placeholder>
              <w:docPart w:val="09D82D0559C84FE1A38AFE2502DD9C2C"/>
            </w:placeholder>
            <w15:dataBinding w:prefixMappings="xmlns:ns0='urn:microsoft-dynamics-nav/reports/Standard_Purchase_Order/1322/' " w:xpath="/ns0:NavWordReportXmlPart[1]/ns0:Purchase_Header[1]/ns0:Purchase_Line[1]/ns0:LineAmt_Lbl[1]" w:storeItemID="{F1A553DA-C3F2-4CE6-8EDE-11DD994976F7}" w16sdtdh:storeItemChecksum="OjSHBw=="/>
          </w:sdtPr>
          <w:sdtContent>
            <w:tc>
              <w:tcPr>
                <w:tcW w:w="1275" w:type="dxa"/>
                <w:shd w:val="clear" w:color="auto" w:fill="0070C0"/>
                <w:vAlign w:val="center"/>
              </w:tcPr>
              <w:p w14:paraId="52E6DE0B" w14:textId="69B47C55" w:rsidR="00020D23" w:rsidRPr="00B8684B" w:rsidRDefault="002057DE" w:rsidP="001E3856">
                <w:pPr>
                  <w:pStyle w:val="HeaderCaptionRight"/>
                  <w:jc w:val="left"/>
                  <w:rPr>
                    <w:rFonts w:ascii="Arial" w:hAnsi="Arial" w:cs="Arial"/>
                    <w:b w:val="0"/>
                    <w:sz w:val="20"/>
                  </w:rPr>
                </w:pPr>
                <w:r>
                  <w:rPr>
                    <w:rFonts w:ascii="Arial" w:hAnsi="Arial" w:cs="Arial"/>
                    <w:b w:val="0"/>
                    <w:sz w:val="20"/>
                  </w:rPr>
                  <w:t>LineAmt_Lbl</w:t>
                </w:r>
              </w:p>
            </w:tc>
          </w:sdtContent>
        </w:sdt>
      </w:tr>
      <w:sdt>
        <w:sdtPr>
          <w:alias w:val="#Nav: /Purchase_Header/Purchase_Line"/>
          <w:tag w:val="#Nav: Standard_Purchase_Order/1322"/>
          <w:id w:val="-109212299"/>
          <w15:dataBinding w:prefixMappings="xmlns:ns0='urn:microsoft-dynamics-nav/reports/Standard_Purchase_Order/1322/' " w:xpath="/ns0:NavWordReportXmlPart[1]/ns0:Purchase_Header[1]/ns0:Purchase_Line" w:storeItemID="{F1A553DA-C3F2-4CE6-8EDE-11DD994976F7}"/>
          <w15:repeatingSection/>
        </w:sdtPr>
        <w:sdtContent>
          <w:sdt>
            <w:sdtPr>
              <w:id w:val="1193887431"/>
              <w:placeholder>
                <w:docPart w:val="F3F3CBB3ACF940AB87CF68A028F7E113"/>
              </w:placeholder>
              <w15:repeatingSectionItem/>
            </w:sdtPr>
            <w:sdtContent>
              <w:tr w:rsidR="00020D23" w:rsidRPr="00FD3C3E" w14:paraId="6D56EB2A" w14:textId="142A7BC0" w:rsidTr="00F83AC3">
                <w:trPr>
                  <w:trHeight w:val="198"/>
                </w:trPr>
                <w:sdt>
                  <w:sdtPr>
                    <w:alias w:val="#Nav: /Purchase_Header/Purchase_Line/ItemNo_PurchLine"/>
                    <w:tag w:val="#Nav: Standard_Purchase_Order/1322"/>
                    <w:id w:val="-1428649843"/>
                    <w:placeholder>
                      <w:docPart w:val="306AA06D315E4B1D9047E388CD928F4F"/>
                    </w:placeholder>
                    <w15:dataBinding w:prefixMappings="xmlns:ns0='urn:microsoft-dynamics-nav/reports/Standard_Purchase_Order/1322/' " w:xpath="/ns0:NavWordReportXmlPart[1]/ns0:Purchase_Header[1]/ns0:Purchase_Line[1]/ns0:ItemNo_PurchLine[1]" w:storeItemID="{F1A553DA-C3F2-4CE6-8EDE-11DD994976F7}" w16sdtdh:storeItemChecksum="OjSHBw=="/>
                  </w:sdtPr>
                  <w:sdtContent>
                    <w:tc>
                      <w:tcPr>
                        <w:tcW w:w="1163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10D51D49" w14:textId="7D8B3323" w:rsidR="00020D23" w:rsidRPr="00947B95" w:rsidRDefault="002057DE" w:rsidP="002057DE">
                        <w:pPr>
                          <w:pStyle w:val="LeftAlign"/>
                        </w:pPr>
                        <w:r>
                          <w:t>ItemNo_PurchLine</w:t>
                        </w:r>
                      </w:p>
                    </w:tc>
                  </w:sdtContent>
                </w:sdt>
                <w:sdt>
                  <w:sdtPr>
                    <w:alias w:val="#Nav: /Purchase_Header/Purchase_Line/SenArtikel"/>
                    <w:tag w:val="#Nav: Standard_Purchase_Order/1322"/>
                    <w:id w:val="1165202494"/>
                    <w:placeholder>
                      <w:docPart w:val="DefaultPlaceholder_-1854013440"/>
                    </w:placeholder>
                    <w15:dataBinding w:prefixMappings="xmlns:ns0='urn:microsoft-dynamics-nav/reports/Standard_Purchase_Order/1322/' " w:xpath="/ns0:NavWordReportXmlPart[1]/ns0:Purchase_Header[1]/ns0:Purchase_Line[1]/ns0:SenArtikel[1]" w:storeItemID="{F1A553DA-C3F2-4CE6-8EDE-11DD994976F7}" w16sdtdh:storeItemChecksum="OjSHBw=="/>
                  </w:sdtPr>
                  <w:sdtContent>
                    <w:tc>
                      <w:tcPr>
                        <w:tcW w:w="1163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48C75D6E" w14:textId="26E9B003" w:rsidR="00020D23" w:rsidRPr="00947B95" w:rsidRDefault="002057DE" w:rsidP="002057DE">
                        <w:pPr>
                          <w:pStyle w:val="LeftAlign"/>
                        </w:pPr>
                        <w:r>
                          <w:t>SenArtikel</w:t>
                        </w:r>
                      </w:p>
                    </w:tc>
                  </w:sdtContent>
                </w:sdt>
                <w:sdt>
                  <w:sdtPr>
                    <w:alias w:val="#Nav: /Purchase_Header/Purchase_Line/Desc_PurchLine"/>
                    <w:tag w:val="#Nav: Standard_Purchase_Order/1322"/>
                    <w:id w:val="-1230386502"/>
                    <w:placeholder>
                      <w:docPart w:val="306AA06D315E4B1D9047E388CD928F4F"/>
                    </w:placeholder>
                    <w15:dataBinding w:prefixMappings="xmlns:ns0='urn:microsoft-dynamics-nav/reports/Standard_Purchase_Order/1322/' " w:xpath="/ns0:NavWordReportXmlPart[1]/ns0:Purchase_Header[1]/ns0:Purchase_Line[1]/ns0:Desc_PurchLine[1]" w:storeItemID="{F1A553DA-C3F2-4CE6-8EDE-11DD994976F7}" w16sdtdh:storeItemChecksum="OjSHBw=="/>
                  </w:sdtPr>
                  <w:sdtContent>
                    <w:tc>
                      <w:tcPr>
                        <w:tcW w:w="2069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5AD12A5F" w14:textId="4C333034" w:rsidR="00020D23" w:rsidRPr="00947B95" w:rsidRDefault="002057DE" w:rsidP="002057DE">
                        <w:pPr>
                          <w:pStyle w:val="LeftAlign"/>
                        </w:pPr>
                        <w:r>
                          <w:t>Desc_PurchLine</w:t>
                        </w:r>
                      </w:p>
                    </w:tc>
                  </w:sdtContent>
                </w:sdt>
                <w:sdt>
                  <w:sdtPr>
                    <w:alias w:val="#Nav: /Purchase_Header/Purchase_Line/Qty_PurchLine"/>
                    <w:tag w:val="#Nav: Standard_Purchase_Order/1322"/>
                    <w:id w:val="381677726"/>
                    <w:placeholder>
                      <w:docPart w:val="306AA06D315E4B1D9047E388CD928F4F"/>
                    </w:placeholder>
                    <w15:dataBinding w:prefixMappings="xmlns:ns0='urn:microsoft-dynamics-nav/reports/Standard_Purchase_Order/1322/' " w:xpath="/ns0:NavWordReportXmlPart[1]/ns0:Purchase_Header[1]/ns0:Purchase_Line[1]/ns0:Qty_PurchLine[1]" w:storeItemID="{F1A553DA-C3F2-4CE6-8EDE-11DD994976F7}" w16sdtdh:storeItemChecksum="OjSHBw=="/>
                  </w:sdtPr>
                  <w:sdtContent>
                    <w:tc>
                      <w:tcPr>
                        <w:tcW w:w="766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255368D6" w14:textId="349756B4" w:rsidR="00020D23" w:rsidRPr="00947B95" w:rsidRDefault="002057DE" w:rsidP="002057DE">
                        <w:pPr>
                          <w:pStyle w:val="RightAlign"/>
                        </w:pPr>
                        <w:r>
                          <w:t>Qty_PurchLine</w:t>
                        </w:r>
                      </w:p>
                    </w:tc>
                  </w:sdtContent>
                </w:sdt>
                <w:sdt>
                  <w:sdtPr>
                    <w:alias w:val="#Nav: /Purchase_Header/Purchase_Line/UOM_PurchLine"/>
                    <w:tag w:val="#Nav: Standard_Purchase_Order/1322"/>
                    <w:id w:val="-1215654952"/>
                    <w:placeholder>
                      <w:docPart w:val="306AA06D315E4B1D9047E388CD928F4F"/>
                    </w:placeholder>
                    <w15:dataBinding w:prefixMappings="xmlns:ns0='urn:microsoft-dynamics-nav/reports/Standard_Purchase_Order/1322/' " w:xpath="/ns0:NavWordReportXmlPart[1]/ns0:Purchase_Header[1]/ns0:Purchase_Line[1]/ns0:UOM_PurchLine[1]" w:storeItemID="{F1A553DA-C3F2-4CE6-8EDE-11DD994976F7}" w16sdtdh:storeItemChecksum="OjSHBw=="/>
                  </w:sdtPr>
                  <w:sdtContent>
                    <w:tc>
                      <w:tcPr>
                        <w:tcW w:w="1134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37F926FE" w14:textId="447D3963" w:rsidR="00020D23" w:rsidRDefault="002057DE" w:rsidP="00AD3866">
                        <w:pPr>
                          <w:pStyle w:val="RightAlign"/>
                          <w:jc w:val="left"/>
                        </w:pPr>
                        <w:r>
                          <w:t>UOM_PurchLine</w:t>
                        </w:r>
                      </w:p>
                    </w:tc>
                  </w:sdtContent>
                </w:sdt>
                <w:sdt>
                  <w:sdtPr>
                    <w:alias w:val="#Nav: /Purchase_Header/Purchase_Line/SenUnit_Cost"/>
                    <w:tag w:val="#Nav: Standard_Purchase_Order/1322"/>
                    <w:id w:val="152033437"/>
                    <w:placeholder>
                      <w:docPart w:val="DefaultPlaceholder_-1854013440"/>
                    </w:placeholder>
                    <w15:dataBinding w:prefixMappings="xmlns:ns0='urn:microsoft-dynamics-nav/reports/Standard_Purchase_Order/1322/' " w:xpath="/ns0:NavWordReportXmlPart[1]/ns0:Purchase_Header[1]/ns0:Purchase_Line[1]/ns0:SenUnit_Cost[1]" w:storeItemID="{F1A553DA-C3F2-4CE6-8EDE-11DD994976F7}" w16sdtdh:storeItemChecksum="OjSHBw=="/>
                  </w:sdtPr>
                  <w:sdtContent>
                    <w:tc>
                      <w:tcPr>
                        <w:tcW w:w="2552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044B6ED6" w14:textId="09DBED76" w:rsidR="00020D23" w:rsidRPr="00947B95" w:rsidRDefault="002057DE" w:rsidP="002057DE">
                        <w:pPr>
                          <w:pStyle w:val="RightAlign"/>
                        </w:pPr>
                        <w:r>
                          <w:t>SenUnit_Cost</w:t>
                        </w:r>
                      </w:p>
                    </w:tc>
                  </w:sdtContent>
                </w:sdt>
                <w:tc>
                  <w:tcPr>
                    <w:tcW w:w="142" w:type="dxa"/>
                    <w:tcBorders>
                      <w:bottom w:val="single" w:sz="4" w:space="0" w:color="auto"/>
                    </w:tcBorders>
                  </w:tcPr>
                  <w:p w14:paraId="6BA58CA9" w14:textId="77777777" w:rsidR="00020D23" w:rsidRPr="00947B95" w:rsidRDefault="00020D23" w:rsidP="00D37FBC">
                    <w:pPr>
                      <w:pStyle w:val="RightAlign"/>
                    </w:pPr>
                  </w:p>
                </w:tc>
                <w:sdt>
                  <w:sdtPr>
                    <w:alias w:val="#Nav: /Purchase_Header/Purchase_Line/LineAmt_PurchLine"/>
                    <w:tag w:val="#Nav: Standard_Purchase_Order/1322"/>
                    <w:id w:val="-464504121"/>
                    <w:placeholder>
                      <w:docPart w:val="306AA06D315E4B1D9047E388CD928F4F"/>
                    </w:placeholder>
                    <w15:dataBinding w:prefixMappings="xmlns:ns0='urn:microsoft-dynamics-nav/reports/Standard_Purchase_Order/1322/' " w:xpath="/ns0:NavWordReportXmlPart[1]/ns0:Purchase_Header[1]/ns0:Purchase_Line[1]/ns0:LineAmt_PurchLine[1]" w:storeItemID="{F1A553DA-C3F2-4CE6-8EDE-11DD994976F7}" w16sdtdh:storeItemChecksum="OjSHBw=="/>
                  </w:sdtPr>
                  <w:sdtContent>
                    <w:tc>
                      <w:tcPr>
                        <w:tcW w:w="1275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44245581" w14:textId="758D3F90" w:rsidR="00020D23" w:rsidRPr="00947B95" w:rsidRDefault="002057DE" w:rsidP="002057DE">
                        <w:pPr>
                          <w:pStyle w:val="RightAlign"/>
                        </w:pPr>
                        <w: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1209F6" w:rsidRPr="0046083A" w14:paraId="68BB7C01" w14:textId="1B8D64FB" w:rsidTr="00020D23">
        <w:trPr>
          <w:cantSplit/>
          <w:trHeight w:val="198"/>
        </w:trPr>
        <w:tc>
          <w:tcPr>
            <w:tcW w:w="2326" w:type="dxa"/>
            <w:gridSpan w:val="2"/>
            <w:tcBorders>
              <w:top w:val="single" w:sz="4" w:space="0" w:color="auto"/>
              <w:bottom w:val="single" w:sz="4" w:space="0" w:color="8496B0" w:themeColor="text2" w:themeTint="99"/>
            </w:tcBorders>
          </w:tcPr>
          <w:p w14:paraId="3A888D9D" w14:textId="3E4229AB" w:rsidR="001209F6" w:rsidRPr="00947B95" w:rsidRDefault="001209F6" w:rsidP="00D37FBC">
            <w:pPr>
              <w:pStyle w:val="KeinLeerraum"/>
              <w:rPr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8496B0" w:themeColor="text2" w:themeTint="99"/>
            </w:tcBorders>
          </w:tcPr>
          <w:p w14:paraId="23AD947B" w14:textId="77777777" w:rsidR="001209F6" w:rsidRPr="00947B95" w:rsidRDefault="001209F6" w:rsidP="00D37FBC">
            <w:pPr>
              <w:pStyle w:val="KeinLeerraum"/>
              <w:rPr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8496B0" w:themeColor="text2" w:themeTint="99"/>
            </w:tcBorders>
          </w:tcPr>
          <w:p w14:paraId="5526015B" w14:textId="7778CBDA" w:rsidR="001209F6" w:rsidRPr="00947B95" w:rsidRDefault="001209F6" w:rsidP="00D37FBC">
            <w:pPr>
              <w:pStyle w:val="KeinLeerraum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8496B0" w:themeColor="text2" w:themeTint="99"/>
            </w:tcBorders>
          </w:tcPr>
          <w:p w14:paraId="45304DCA" w14:textId="4D24E63D" w:rsidR="001209F6" w:rsidRDefault="001209F6" w:rsidP="00D37FBC">
            <w:pPr>
              <w:pStyle w:val="KeinLeerraum"/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1322110586"/>
            <w:placeholder>
              <w:docPart w:val="B0A00EED167041FBA3ED40FD10A7A100"/>
            </w:placeholder>
            <w15:dataBinding w:prefixMappings="xmlns:ns0='urn:microsoft-dynamics-nav/reports/Standard_Purchase_Order/1322/' " w:xpath="/ns0:NavWordReportXmlPart[1]/ns0:Purchase_Header[1]/ns0:SenGesamtOhneMWST_Lbl[1]" w:storeItemID="{F1A553DA-C3F2-4CE6-8EDE-11DD994976F7}" w16sdtdh:storeItemChecksum="OjSHBw=="/>
          </w:sdtPr>
          <w:sdtContent>
            <w:tc>
              <w:tcPr>
                <w:tcW w:w="2552" w:type="dxa"/>
                <w:tcBorders>
                  <w:top w:val="single" w:sz="4" w:space="0" w:color="auto"/>
                  <w:bottom w:val="single" w:sz="4" w:space="0" w:color="8496B0" w:themeColor="text2" w:themeTint="99"/>
                </w:tcBorders>
              </w:tcPr>
              <w:p w14:paraId="595CD677" w14:textId="3F014DF6" w:rsidR="001209F6" w:rsidRDefault="002057DE" w:rsidP="00D26E0E">
                <w:pPr>
                  <w:pStyle w:val="KeinLeerraum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SenGesamtOhneMWST_Lbl</w:t>
                </w:r>
                <w:proofErr w:type="spellEnd"/>
              </w:p>
            </w:tc>
          </w:sdtContent>
        </w:sdt>
        <w:tc>
          <w:tcPr>
            <w:tcW w:w="142" w:type="dxa"/>
            <w:tcBorders>
              <w:top w:val="single" w:sz="4" w:space="0" w:color="auto"/>
              <w:bottom w:val="single" w:sz="4" w:space="0" w:color="8496B0" w:themeColor="text2" w:themeTint="99"/>
            </w:tcBorders>
          </w:tcPr>
          <w:p w14:paraId="36766BD1" w14:textId="77777777" w:rsidR="001209F6" w:rsidRDefault="001209F6" w:rsidP="00D26E0E">
            <w:pPr>
              <w:pStyle w:val="KeinLeerraum"/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244925190"/>
            <w:placeholder>
              <w:docPart w:val="B0A00EED167041FBA3ED40FD10A7A100"/>
            </w:placeholder>
            <w15:dataBinding w:prefixMappings="xmlns:ns0='urn:microsoft-dynamics-nav/reports/Standard_Purchase_Order/1322/' " w:xpath="/ns0:NavWordReportXmlPart[1]/ns0:Purchase_Header[1]/ns0:Totals[1]/ns0:TotalSubTotal[1]" w:storeItemID="{F1A553DA-C3F2-4CE6-8EDE-11DD994976F7}" w16sdtdh:storeItemChecksum="OjSHBw=="/>
          </w:sdtPr>
          <w:sdtContent>
            <w:tc>
              <w:tcPr>
                <w:tcW w:w="1275" w:type="dxa"/>
                <w:tcBorders>
                  <w:top w:val="single" w:sz="4" w:space="0" w:color="auto"/>
                  <w:bottom w:val="single" w:sz="4" w:space="0" w:color="8496B0" w:themeColor="text2" w:themeTint="99"/>
                </w:tcBorders>
              </w:tcPr>
              <w:p w14:paraId="7CC5E91C" w14:textId="2F0CF750" w:rsidR="001209F6" w:rsidRDefault="002057DE" w:rsidP="008225CE">
                <w:pPr>
                  <w:pStyle w:val="KeinLeerraum"/>
                  <w:jc w:val="right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TotalSubTotal</w:t>
                </w:r>
                <w:proofErr w:type="spellEnd"/>
              </w:p>
            </w:tc>
          </w:sdtContent>
        </w:sdt>
      </w:tr>
      <w:tr w:rsidR="001209F6" w:rsidRPr="0046083A" w14:paraId="74DA64F7" w14:textId="77777777" w:rsidTr="00020D23">
        <w:trPr>
          <w:cantSplit/>
          <w:trHeight w:val="198"/>
        </w:trPr>
        <w:tc>
          <w:tcPr>
            <w:tcW w:w="2326" w:type="dxa"/>
            <w:gridSpan w:val="2"/>
            <w:tcBorders>
              <w:top w:val="single" w:sz="4" w:space="0" w:color="auto"/>
              <w:bottom w:val="single" w:sz="4" w:space="0" w:color="8496B0" w:themeColor="text2" w:themeTint="99"/>
            </w:tcBorders>
          </w:tcPr>
          <w:p w14:paraId="70DDEE56" w14:textId="77777777" w:rsidR="001209F6" w:rsidRPr="00947B95" w:rsidRDefault="001209F6" w:rsidP="00D37FBC">
            <w:pPr>
              <w:pStyle w:val="KeinLeerraum"/>
              <w:rPr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8496B0" w:themeColor="text2" w:themeTint="99"/>
            </w:tcBorders>
          </w:tcPr>
          <w:p w14:paraId="0D0D443E" w14:textId="77777777" w:rsidR="001209F6" w:rsidRPr="00947B95" w:rsidRDefault="001209F6" w:rsidP="00D37FBC">
            <w:pPr>
              <w:pStyle w:val="KeinLeerraum"/>
              <w:rPr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8496B0" w:themeColor="text2" w:themeTint="99"/>
            </w:tcBorders>
          </w:tcPr>
          <w:p w14:paraId="50FFC0AF" w14:textId="77777777" w:rsidR="001209F6" w:rsidRPr="00947B95" w:rsidRDefault="001209F6" w:rsidP="00D37FBC">
            <w:pPr>
              <w:pStyle w:val="KeinLeerraum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8496B0" w:themeColor="text2" w:themeTint="99"/>
            </w:tcBorders>
          </w:tcPr>
          <w:p w14:paraId="5038C7B4" w14:textId="1D8504B2" w:rsidR="001209F6" w:rsidRDefault="001209F6" w:rsidP="00D37FBC">
            <w:pPr>
              <w:pStyle w:val="KeinLeerraum"/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990555676"/>
            <w:placeholder>
              <w:docPart w:val="905D20D9DEAC4BDAA927DEAF87A474A7"/>
            </w:placeholder>
            <w15:dataBinding w:prefixMappings="xmlns:ns0='urn:microsoft-dynamics-nav/reports/Standard_Purchase_Order/1322/' " w:xpath="/ns0:NavWordReportXmlPart[1]/ns0:Purchase_Header[1]/ns0:Totals[1]/ns0:VATAmountText[1]" w:storeItemID="{F1A553DA-C3F2-4CE6-8EDE-11DD994976F7}" w16sdtdh:storeItemChecksum="OjSHBw=="/>
          </w:sdtPr>
          <w:sdtContent>
            <w:tc>
              <w:tcPr>
                <w:tcW w:w="2552" w:type="dxa"/>
                <w:tcBorders>
                  <w:top w:val="single" w:sz="4" w:space="0" w:color="auto"/>
                  <w:bottom w:val="single" w:sz="4" w:space="0" w:color="8496B0" w:themeColor="text2" w:themeTint="99"/>
                </w:tcBorders>
              </w:tcPr>
              <w:p w14:paraId="70EA6171" w14:textId="1D059CF5" w:rsidR="001209F6" w:rsidRDefault="002057DE" w:rsidP="00D26E0E">
                <w:pPr>
                  <w:pStyle w:val="KeinLeerraum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VATAmountText</w:t>
                </w:r>
                <w:proofErr w:type="spellEnd"/>
              </w:p>
            </w:tc>
          </w:sdtContent>
        </w:sdt>
        <w:tc>
          <w:tcPr>
            <w:tcW w:w="142" w:type="dxa"/>
            <w:tcBorders>
              <w:top w:val="single" w:sz="4" w:space="0" w:color="auto"/>
              <w:bottom w:val="single" w:sz="4" w:space="0" w:color="8496B0" w:themeColor="text2" w:themeTint="99"/>
            </w:tcBorders>
          </w:tcPr>
          <w:p w14:paraId="4C189609" w14:textId="77777777" w:rsidR="001209F6" w:rsidRDefault="001209F6" w:rsidP="00D26E0E">
            <w:pPr>
              <w:pStyle w:val="KeinLeerraum"/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1023393186"/>
            <w:placeholder>
              <w:docPart w:val="905D20D9DEAC4BDAA927DEAF87A474A7"/>
            </w:placeholder>
            <w15:dataBinding w:prefixMappings="xmlns:ns0='urn:microsoft-dynamics-nav/reports/Standard_Purchase_Order/1322/' " w:xpath="/ns0:NavWordReportXmlPart[1]/ns0:Purchase_Header[1]/ns0:Totals[1]/ns0:TotalVATAmount[1]" w:storeItemID="{F1A553DA-C3F2-4CE6-8EDE-11DD994976F7}" w16sdtdh:storeItemChecksum="OjSHBw=="/>
          </w:sdtPr>
          <w:sdtContent>
            <w:tc>
              <w:tcPr>
                <w:tcW w:w="1275" w:type="dxa"/>
                <w:tcBorders>
                  <w:top w:val="single" w:sz="4" w:space="0" w:color="auto"/>
                  <w:bottom w:val="single" w:sz="4" w:space="0" w:color="8496B0" w:themeColor="text2" w:themeTint="99"/>
                </w:tcBorders>
              </w:tcPr>
              <w:p w14:paraId="6AA91D6A" w14:textId="5934FE62" w:rsidR="001209F6" w:rsidRDefault="002057DE" w:rsidP="008225CE">
                <w:pPr>
                  <w:pStyle w:val="KeinLeerraum"/>
                  <w:jc w:val="right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TotalVATAmount</w:t>
                </w:r>
                <w:proofErr w:type="spellEnd"/>
              </w:p>
            </w:tc>
          </w:sdtContent>
        </w:sdt>
      </w:tr>
      <w:tr w:rsidR="00A955A0" w:rsidRPr="00FD3C3E" w14:paraId="6A545EB6" w14:textId="18B6CFF2" w:rsidTr="00487DDA">
        <w:trPr>
          <w:cantSplit/>
          <w:trHeight w:val="200"/>
        </w:trPr>
        <w:tc>
          <w:tcPr>
            <w:tcW w:w="4395" w:type="dxa"/>
            <w:gridSpan w:val="3"/>
            <w:tcBorders>
              <w:top w:val="single" w:sz="4" w:space="0" w:color="8496B0" w:themeColor="text2" w:themeTint="99"/>
              <w:bottom w:val="single" w:sz="4" w:space="0" w:color="002060"/>
            </w:tcBorders>
          </w:tcPr>
          <w:p w14:paraId="7B91181D" w14:textId="77777777" w:rsidR="00A955A0" w:rsidRPr="00947B95" w:rsidRDefault="00A955A0" w:rsidP="00D37FBC">
            <w:pPr>
              <w:pStyle w:val="KeinLeerraum"/>
              <w:rPr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4" w:space="0" w:color="8496B0" w:themeColor="text2" w:themeTint="99"/>
              <w:bottom w:val="single" w:sz="4" w:space="0" w:color="002060"/>
            </w:tcBorders>
          </w:tcPr>
          <w:p w14:paraId="08570401" w14:textId="77777777" w:rsidR="00A955A0" w:rsidRPr="00947B95" w:rsidRDefault="00A955A0" w:rsidP="00D37FBC">
            <w:pPr>
              <w:pStyle w:val="KeinLeerraum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8496B0" w:themeColor="text2" w:themeTint="99"/>
              <w:bottom w:val="single" w:sz="4" w:space="0" w:color="002060"/>
            </w:tcBorders>
          </w:tcPr>
          <w:p w14:paraId="4504F096" w14:textId="2EA53382" w:rsidR="00A955A0" w:rsidRDefault="00A955A0" w:rsidP="00D37FBC">
            <w:pPr>
              <w:pStyle w:val="KeinLeerraum"/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781345247"/>
            <w:placeholder>
              <w:docPart w:val="DefaultPlaceholder_-1854013440"/>
            </w:placeholder>
            <w15:dataBinding w:prefixMappings="xmlns:ns0='urn:microsoft-dynamics-nav/reports/Standard_Purchase_Order/1322/' " w:xpath="/ns0:NavWordReportXmlPart[1]/ns0:Purchase_Header[1]/ns0:Totals[1]/ns0:TotalText[1]" w:storeItemID="{F1A553DA-C3F2-4CE6-8EDE-11DD994976F7}" w16sdtdh:storeItemChecksum="OjSHBw=="/>
          </w:sdtPr>
          <w:sdtContent>
            <w:tc>
              <w:tcPr>
                <w:tcW w:w="2552" w:type="dxa"/>
                <w:tcBorders>
                  <w:top w:val="single" w:sz="4" w:space="0" w:color="8496B0" w:themeColor="text2" w:themeTint="99"/>
                  <w:bottom w:val="single" w:sz="4" w:space="0" w:color="002060"/>
                </w:tcBorders>
              </w:tcPr>
              <w:p w14:paraId="15C5B3D8" w14:textId="13F912D2" w:rsidR="00A955A0" w:rsidRPr="00947B95" w:rsidRDefault="002057DE" w:rsidP="00D37FBC">
                <w:pPr>
                  <w:pStyle w:val="KeinLeerraum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TotalText</w:t>
                </w:r>
                <w:proofErr w:type="spellEnd"/>
              </w:p>
            </w:tc>
          </w:sdtContent>
        </w:sdt>
        <w:tc>
          <w:tcPr>
            <w:tcW w:w="142" w:type="dxa"/>
            <w:tcBorders>
              <w:top w:val="single" w:sz="4" w:space="0" w:color="8496B0" w:themeColor="text2" w:themeTint="99"/>
              <w:bottom w:val="single" w:sz="4" w:space="0" w:color="002060"/>
            </w:tcBorders>
          </w:tcPr>
          <w:p w14:paraId="648F14FD" w14:textId="77777777" w:rsidR="00A955A0" w:rsidRPr="00947B95" w:rsidRDefault="00A955A0" w:rsidP="008225CE">
            <w:pPr>
              <w:pStyle w:val="KeinLeerraum"/>
              <w:jc w:val="right"/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1584802005"/>
            <w:placeholder>
              <w:docPart w:val="DefaultPlaceholder_-1854013440"/>
            </w:placeholder>
            <w15:dataBinding w:prefixMappings="xmlns:ns0='urn:microsoft-dynamics-nav/reports/Standard_Purchase_Order/1322/' " w:xpath="/ns0:NavWordReportXmlPart[1]/ns0:Purchase_Header[1]/ns0:Totals[1]/ns0:TotalAmountInclVAT[1]" w:storeItemID="{F1A553DA-C3F2-4CE6-8EDE-11DD994976F7}" w16sdtdh:storeItemChecksum="OjSHBw=="/>
          </w:sdtPr>
          <w:sdtContent>
            <w:tc>
              <w:tcPr>
                <w:tcW w:w="1275" w:type="dxa"/>
                <w:tcBorders>
                  <w:top w:val="single" w:sz="4" w:space="0" w:color="8496B0" w:themeColor="text2" w:themeTint="99"/>
                  <w:bottom w:val="single" w:sz="4" w:space="0" w:color="002060"/>
                </w:tcBorders>
              </w:tcPr>
              <w:p w14:paraId="66CDEB09" w14:textId="530F55E7" w:rsidR="00A955A0" w:rsidRPr="00947B95" w:rsidRDefault="002057DE" w:rsidP="008225CE">
                <w:pPr>
                  <w:pStyle w:val="KeinLeerraum"/>
                  <w:jc w:val="right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TotalAmountInclVAT</w:t>
                </w:r>
                <w:proofErr w:type="spellEnd"/>
              </w:p>
            </w:tc>
          </w:sdtContent>
        </w:sdt>
      </w:tr>
    </w:tbl>
    <w:p w14:paraId="64DE81CE" w14:textId="77777777" w:rsidR="006D7D17" w:rsidRPr="006D7D17" w:rsidRDefault="006D7D17" w:rsidP="006D7D17">
      <w:pPr>
        <w:pStyle w:val="GroupSeparation"/>
        <w:spacing w:after="0" w:line="240" w:lineRule="auto"/>
        <w:rPr>
          <w:rFonts w:ascii="Arial" w:hAnsi="Arial" w:cs="Arial"/>
        </w:rPr>
      </w:pPr>
    </w:p>
    <w:p w14:paraId="5CE7ED11" w14:textId="44E35FE9" w:rsidR="00417316" w:rsidRPr="00417316" w:rsidRDefault="00417316" w:rsidP="00417316">
      <w:pPr>
        <w:tabs>
          <w:tab w:val="left" w:pos="3690"/>
        </w:tabs>
      </w:pPr>
    </w:p>
    <w:sectPr w:rsidR="00417316" w:rsidRPr="00417316" w:rsidSect="00B333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1134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110EF" w14:textId="77777777" w:rsidR="00E371E9" w:rsidRDefault="00E371E9" w:rsidP="00E40C63">
      <w:pPr>
        <w:spacing w:after="0"/>
      </w:pPr>
      <w:r>
        <w:separator/>
      </w:r>
    </w:p>
  </w:endnote>
  <w:endnote w:type="continuationSeparator" w:id="0">
    <w:p w14:paraId="3512C7F6" w14:textId="77777777" w:rsidR="00E371E9" w:rsidRDefault="00E371E9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92186" w14:textId="77777777" w:rsidR="006D7D17" w:rsidRDefault="006D7D1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6"/>
      <w:gridCol w:w="2768"/>
      <w:gridCol w:w="2482"/>
      <w:gridCol w:w="2756"/>
    </w:tblGrid>
    <w:tr w:rsidR="009678B4" w14:paraId="539D7D1F" w14:textId="77777777" w:rsidTr="00CC3CB0">
      <w:sdt>
        <w:sdtPr>
          <w:rPr>
            <w:rFonts w:ascii="Arial" w:hAnsi="Arial" w:cs="Arial"/>
            <w:sz w:val="20"/>
            <w:szCs w:val="20"/>
          </w:rPr>
          <w:id w:val="1082105600"/>
          <w:placeholder>
            <w:docPart w:val="DefaultPlaceholder_-1854013440"/>
          </w:placeholder>
          <w15:dataBinding w:prefixMappings="xmlns:ns0='urn:microsoft-dynamics-nav/reports/Standard_Purchase_Order/1322/' " w:xpath="/ns0:NavWordReportXmlPart[1]/ns0:Purchase_Header[1]/ns0:CompanyBankName_Lbl[1]" w:storeItemID="{F1A553DA-C3F2-4CE6-8EDE-11DD994976F7}" w16sdtdh:storeItemChecksum="OjSHBw=="/>
        </w:sdtPr>
        <w:sdtContent>
          <w:tc>
            <w:tcPr>
              <w:tcW w:w="2586" w:type="dxa"/>
            </w:tcPr>
            <w:p w14:paraId="53301AAF" w14:textId="56E34DA3" w:rsidR="009678B4" w:rsidRPr="00DA2AFB" w:rsidRDefault="002057DE" w:rsidP="00DA2AFB">
              <w:pPr>
                <w:tabs>
                  <w:tab w:val="center" w:pos="4680"/>
                  <w:tab w:val="right" w:pos="9360"/>
                </w:tabs>
                <w:spacing w:after="0"/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CompanyBankName_Lbl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id w:val="359478888"/>
          <w:placeholder>
            <w:docPart w:val="DefaultPlaceholder_-1854013440"/>
          </w:placeholder>
          <w15:dataBinding w:prefixMappings="xmlns:ns0='urn:microsoft-dynamics-nav/reports/Standard_Purchase_Order/1322/' " w:xpath="/ns0:NavWordReportXmlPart[1]/ns0:Purchase_Header[1]/ns0:CompanyBankBranchNo_Lbl[1]" w:storeItemID="{F1A553DA-C3F2-4CE6-8EDE-11DD994976F7}" w16sdtdh:storeItemChecksum="OjSHBw=="/>
        </w:sdtPr>
        <w:sdtContent>
          <w:tc>
            <w:tcPr>
              <w:tcW w:w="2586" w:type="dxa"/>
            </w:tcPr>
            <w:p w14:paraId="777C8DCD" w14:textId="066B9CEE" w:rsidR="009678B4" w:rsidRPr="00DA2AFB" w:rsidRDefault="002057DE" w:rsidP="006D7D17">
              <w:pPr>
                <w:pStyle w:val="Fuzeile"/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CompanyBankBranchNo_Lbl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id w:val="-1546747553"/>
          <w:placeholder>
            <w:docPart w:val="DefaultPlaceholder_-1854013440"/>
          </w:placeholder>
          <w15:dataBinding w:prefixMappings="xmlns:ns0='urn:microsoft-dynamics-nav/reports/Standard_Purchase_Order/1322/' " w:xpath="/ns0:NavWordReportXmlPart[1]/ns0:Purchase_Header[1]/ns0:SenKontoNr_Lbl[1]" w:storeItemID="{F1A553DA-C3F2-4CE6-8EDE-11DD994976F7}" w16sdtdh:storeItemChecksum="OjSHBw=="/>
        </w:sdtPr>
        <w:sdtContent>
          <w:tc>
            <w:tcPr>
              <w:tcW w:w="2587" w:type="dxa"/>
            </w:tcPr>
            <w:p w14:paraId="0058F6B3" w14:textId="5DCB002C" w:rsidR="009678B4" w:rsidRPr="00DA2AFB" w:rsidRDefault="002057DE" w:rsidP="00DA2AFB">
              <w:pPr>
                <w:tabs>
                  <w:tab w:val="center" w:pos="4680"/>
                  <w:tab w:val="right" w:pos="9360"/>
                </w:tabs>
                <w:spacing w:after="0"/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SenKontoNr_Lbl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id w:val="-147212058"/>
          <w:placeholder>
            <w:docPart w:val="DefaultPlaceholder_-1854013440"/>
          </w:placeholder>
          <w15:dataBinding w:prefixMappings="xmlns:ns0='urn:microsoft-dynamics-nav/reports/Standard_Purchase_Order/1322/' " w:xpath="/ns0:NavWordReportXmlPart[1]/ns0:Purchase_Header[1]/ns0:SenMWSTNr_Lbl[1]" w:storeItemID="{F1A553DA-C3F2-4CE6-8EDE-11DD994976F7}" w16sdtdh:storeItemChecksum="OjSHBw=="/>
        </w:sdtPr>
        <w:sdtContent>
          <w:tc>
            <w:tcPr>
              <w:tcW w:w="2587" w:type="dxa"/>
            </w:tcPr>
            <w:p w14:paraId="6FFCE300" w14:textId="0199D6D1" w:rsidR="009678B4" w:rsidRPr="00DA2AFB" w:rsidRDefault="002057DE" w:rsidP="00DA2AFB">
              <w:pPr>
                <w:tabs>
                  <w:tab w:val="center" w:pos="4680"/>
                  <w:tab w:val="right" w:pos="9360"/>
                </w:tabs>
                <w:spacing w:after="0"/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SenMWSTNr_Lbl</w:t>
              </w:r>
              <w:proofErr w:type="spellEnd"/>
            </w:p>
          </w:tc>
        </w:sdtContent>
      </w:sdt>
    </w:tr>
    <w:tr w:rsidR="009678B4" w14:paraId="7335AC99" w14:textId="77777777" w:rsidTr="00CC3CB0">
      <w:sdt>
        <w:sdtPr>
          <w:rPr>
            <w:rFonts w:ascii="Arial" w:hAnsi="Arial" w:cs="Arial"/>
            <w:sz w:val="20"/>
            <w:szCs w:val="20"/>
          </w:rPr>
          <w:id w:val="1104530664"/>
          <w:placeholder>
            <w:docPart w:val="DefaultPlaceholder_-1854013440"/>
          </w:placeholder>
          <w15:dataBinding w:prefixMappings="xmlns:ns0='urn:microsoft-dynamics-nav/reports/Standard_Purchase_Order/1322/' " w:xpath="/ns0:NavWordReportXmlPart[1]/ns0:Purchase_Header[1]/ns0:CompanyBankName[1]" w:storeItemID="{F1A553DA-C3F2-4CE6-8EDE-11DD994976F7}" w16sdtdh:storeItemChecksum="OjSHBw=="/>
        </w:sdtPr>
        <w:sdtContent>
          <w:tc>
            <w:tcPr>
              <w:tcW w:w="2586" w:type="dxa"/>
            </w:tcPr>
            <w:p w14:paraId="5BD5FBBB" w14:textId="6B0A7C03" w:rsidR="009678B4" w:rsidRPr="00DA2AFB" w:rsidRDefault="002057DE" w:rsidP="00DA2AFB">
              <w:pPr>
                <w:tabs>
                  <w:tab w:val="center" w:pos="4680"/>
                  <w:tab w:val="right" w:pos="9360"/>
                </w:tabs>
                <w:spacing w:after="0"/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CompanyBankName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id w:val="136540312"/>
          <w:placeholder>
            <w:docPart w:val="DefaultPlaceholder_-1854013440"/>
          </w:placeholder>
          <w15:dataBinding w:prefixMappings="xmlns:ns0='urn:microsoft-dynamics-nav/reports/Standard_Purchase_Order/1322/' " w:xpath="/ns0:NavWordReportXmlPart[1]/ns0:Purchase_Header[1]/ns0:CompanyBankBranchNo[1]" w:storeItemID="{F1A553DA-C3F2-4CE6-8EDE-11DD994976F7}" w16sdtdh:storeItemChecksum="OjSHBw=="/>
        </w:sdtPr>
        <w:sdtContent>
          <w:tc>
            <w:tcPr>
              <w:tcW w:w="2586" w:type="dxa"/>
            </w:tcPr>
            <w:p w14:paraId="3B271D3C" w14:textId="21FF6C3A" w:rsidR="009678B4" w:rsidRPr="00DA2AFB" w:rsidRDefault="002057DE" w:rsidP="006D7D17">
              <w:pPr>
                <w:pStyle w:val="Fuzeile"/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CompanyBankBranchNo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id w:val="-303395688"/>
          <w:placeholder>
            <w:docPart w:val="DefaultPlaceholder_-1854013440"/>
          </w:placeholder>
          <w15:dataBinding w:prefixMappings="xmlns:ns0='urn:microsoft-dynamics-nav/reports/Standard_Purchase_Order/1322/' " w:xpath="/ns0:NavWordReportXmlPart[1]/ns0:Purchase_Header[1]/ns0:CompanyBankAccountNo[1]" w:storeItemID="{F1A553DA-C3F2-4CE6-8EDE-11DD994976F7}" w16sdtdh:storeItemChecksum="OjSHBw=="/>
        </w:sdtPr>
        <w:sdtContent>
          <w:tc>
            <w:tcPr>
              <w:tcW w:w="2587" w:type="dxa"/>
            </w:tcPr>
            <w:p w14:paraId="66995AA4" w14:textId="1ED1B1A4" w:rsidR="009678B4" w:rsidRPr="00DA2AFB" w:rsidRDefault="002057DE" w:rsidP="00DA2AFB">
              <w:pPr>
                <w:tabs>
                  <w:tab w:val="center" w:pos="4680"/>
                  <w:tab w:val="right" w:pos="9360"/>
                </w:tabs>
                <w:spacing w:after="0"/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CompanyBankAccountNo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id w:val="733978682"/>
          <w:placeholder>
            <w:docPart w:val="DefaultPlaceholder_-1854013440"/>
          </w:placeholder>
          <w15:dataBinding w:prefixMappings="xmlns:ns0='urn:microsoft-dynamics-nav/reports/Standard_Purchase_Order/1322/' " w:xpath="/ns0:NavWordReportXmlPart[1]/ns0:Purchase_Header[1]/ns0:CompanyVATRegistrationNo[1]" w:storeItemID="{F1A553DA-C3F2-4CE6-8EDE-11DD994976F7}" w16sdtdh:storeItemChecksum="OjSHBw=="/>
        </w:sdtPr>
        <w:sdtContent>
          <w:tc>
            <w:tcPr>
              <w:tcW w:w="2587" w:type="dxa"/>
            </w:tcPr>
            <w:p w14:paraId="2437293C" w14:textId="42F274EB" w:rsidR="009678B4" w:rsidRPr="00DA2AFB" w:rsidRDefault="002057DE" w:rsidP="00DA2AFB">
              <w:pPr>
                <w:tabs>
                  <w:tab w:val="center" w:pos="4680"/>
                  <w:tab w:val="right" w:pos="9360"/>
                </w:tabs>
                <w:spacing w:after="0"/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CompanyVATRegistrationNo</w:t>
              </w:r>
              <w:proofErr w:type="spellEnd"/>
            </w:p>
          </w:tc>
        </w:sdtContent>
      </w:sdt>
    </w:tr>
  </w:tbl>
  <w:p w14:paraId="10A2DCFB" w14:textId="77777777" w:rsidR="000E071F" w:rsidRPr="006D7D17" w:rsidRDefault="000E071F" w:rsidP="006D7D1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B336E" w14:textId="77777777" w:rsidR="006D7D17" w:rsidRDefault="006D7D1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BEFA5" w14:textId="77777777" w:rsidR="00E371E9" w:rsidRDefault="00E371E9" w:rsidP="00E40C63">
      <w:pPr>
        <w:spacing w:after="0"/>
      </w:pPr>
      <w:r>
        <w:separator/>
      </w:r>
    </w:p>
  </w:footnote>
  <w:footnote w:type="continuationSeparator" w:id="0">
    <w:p w14:paraId="3CA2A059" w14:textId="77777777" w:rsidR="00E371E9" w:rsidRDefault="00E371E9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8F9D" w14:textId="77777777" w:rsidR="006D7D17" w:rsidRDefault="006D7D1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DE281" w14:textId="77777777" w:rsidR="00D6006D" w:rsidRPr="001D1CE2" w:rsidRDefault="00D6006D" w:rsidP="00D6006D">
    <w:pPr>
      <w:pStyle w:val="Kopfzeile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2F9A1" w14:textId="77777777" w:rsidR="006D7D17" w:rsidRDefault="006D7D1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4DEE"/>
    <w:rsid w:val="00011B80"/>
    <w:rsid w:val="00013FC3"/>
    <w:rsid w:val="000165DC"/>
    <w:rsid w:val="00020B1F"/>
    <w:rsid w:val="00020D23"/>
    <w:rsid w:val="000233FC"/>
    <w:rsid w:val="00032E69"/>
    <w:rsid w:val="000357EB"/>
    <w:rsid w:val="00061E1F"/>
    <w:rsid w:val="000625F4"/>
    <w:rsid w:val="00070EE8"/>
    <w:rsid w:val="00074151"/>
    <w:rsid w:val="00075AA8"/>
    <w:rsid w:val="00082B21"/>
    <w:rsid w:val="00083E19"/>
    <w:rsid w:val="000844A3"/>
    <w:rsid w:val="00085A6A"/>
    <w:rsid w:val="0008693A"/>
    <w:rsid w:val="0009041B"/>
    <w:rsid w:val="0009454A"/>
    <w:rsid w:val="000A40D2"/>
    <w:rsid w:val="000A665A"/>
    <w:rsid w:val="000B2ECA"/>
    <w:rsid w:val="000C212F"/>
    <w:rsid w:val="000D5A6D"/>
    <w:rsid w:val="000D5E38"/>
    <w:rsid w:val="000D7EA8"/>
    <w:rsid w:val="000E071F"/>
    <w:rsid w:val="000E3200"/>
    <w:rsid w:val="000E6063"/>
    <w:rsid w:val="000F152B"/>
    <w:rsid w:val="0010049A"/>
    <w:rsid w:val="00103846"/>
    <w:rsid w:val="0010616B"/>
    <w:rsid w:val="0011793B"/>
    <w:rsid w:val="001209F6"/>
    <w:rsid w:val="00123A7D"/>
    <w:rsid w:val="00126D5A"/>
    <w:rsid w:val="00130677"/>
    <w:rsid w:val="00134A71"/>
    <w:rsid w:val="00142A99"/>
    <w:rsid w:val="00151C73"/>
    <w:rsid w:val="001541E0"/>
    <w:rsid w:val="001621D9"/>
    <w:rsid w:val="00172156"/>
    <w:rsid w:val="001A2625"/>
    <w:rsid w:val="001B33DF"/>
    <w:rsid w:val="001B5B61"/>
    <w:rsid w:val="001B6E6D"/>
    <w:rsid w:val="001B793C"/>
    <w:rsid w:val="001C2820"/>
    <w:rsid w:val="001C4EAA"/>
    <w:rsid w:val="001C7E7F"/>
    <w:rsid w:val="001D091A"/>
    <w:rsid w:val="001D1CE2"/>
    <w:rsid w:val="001D4852"/>
    <w:rsid w:val="001D4928"/>
    <w:rsid w:val="001D58EE"/>
    <w:rsid w:val="001D6807"/>
    <w:rsid w:val="001E3856"/>
    <w:rsid w:val="001F6AD2"/>
    <w:rsid w:val="001F76A3"/>
    <w:rsid w:val="0020108A"/>
    <w:rsid w:val="002057DE"/>
    <w:rsid w:val="00214EEF"/>
    <w:rsid w:val="00215448"/>
    <w:rsid w:val="002334A5"/>
    <w:rsid w:val="002342C4"/>
    <w:rsid w:val="00235CA0"/>
    <w:rsid w:val="002447F3"/>
    <w:rsid w:val="00245B0E"/>
    <w:rsid w:val="00250145"/>
    <w:rsid w:val="00261876"/>
    <w:rsid w:val="0026269B"/>
    <w:rsid w:val="002669DB"/>
    <w:rsid w:val="002709C8"/>
    <w:rsid w:val="00273BA9"/>
    <w:rsid w:val="00286B09"/>
    <w:rsid w:val="00291BFF"/>
    <w:rsid w:val="00291EF5"/>
    <w:rsid w:val="0029628E"/>
    <w:rsid w:val="002A29DF"/>
    <w:rsid w:val="002A382C"/>
    <w:rsid w:val="002B1EA4"/>
    <w:rsid w:val="002B6B46"/>
    <w:rsid w:val="002B7249"/>
    <w:rsid w:val="002C2A8C"/>
    <w:rsid w:val="002C5805"/>
    <w:rsid w:val="002D10B3"/>
    <w:rsid w:val="002E2A56"/>
    <w:rsid w:val="002F0C1C"/>
    <w:rsid w:val="002F1DB8"/>
    <w:rsid w:val="003056B9"/>
    <w:rsid w:val="00313FCD"/>
    <w:rsid w:val="00317A7D"/>
    <w:rsid w:val="00326905"/>
    <w:rsid w:val="00337723"/>
    <w:rsid w:val="00342216"/>
    <w:rsid w:val="0034230C"/>
    <w:rsid w:val="00355E20"/>
    <w:rsid w:val="003737DA"/>
    <w:rsid w:val="00374316"/>
    <w:rsid w:val="0037639D"/>
    <w:rsid w:val="00380476"/>
    <w:rsid w:val="0038349C"/>
    <w:rsid w:val="00394029"/>
    <w:rsid w:val="003A0907"/>
    <w:rsid w:val="003A2B97"/>
    <w:rsid w:val="003A31D7"/>
    <w:rsid w:val="003A7E69"/>
    <w:rsid w:val="003B1D59"/>
    <w:rsid w:val="003B1F62"/>
    <w:rsid w:val="003C2C96"/>
    <w:rsid w:val="003C69DA"/>
    <w:rsid w:val="003D120B"/>
    <w:rsid w:val="003D4855"/>
    <w:rsid w:val="003D4B80"/>
    <w:rsid w:val="003D7AD7"/>
    <w:rsid w:val="003E2178"/>
    <w:rsid w:val="003F0E3A"/>
    <w:rsid w:val="003F77E2"/>
    <w:rsid w:val="00411683"/>
    <w:rsid w:val="00417316"/>
    <w:rsid w:val="00417ABE"/>
    <w:rsid w:val="0042160A"/>
    <w:rsid w:val="0043120F"/>
    <w:rsid w:val="00442DB3"/>
    <w:rsid w:val="00451877"/>
    <w:rsid w:val="004639DD"/>
    <w:rsid w:val="00467774"/>
    <w:rsid w:val="00472618"/>
    <w:rsid w:val="00487DDA"/>
    <w:rsid w:val="00492354"/>
    <w:rsid w:val="00495AE8"/>
    <w:rsid w:val="00495C2A"/>
    <w:rsid w:val="004A28DF"/>
    <w:rsid w:val="004A4D71"/>
    <w:rsid w:val="004B22F6"/>
    <w:rsid w:val="004B47ED"/>
    <w:rsid w:val="004B4EE3"/>
    <w:rsid w:val="004B6FE5"/>
    <w:rsid w:val="004B787A"/>
    <w:rsid w:val="004C2371"/>
    <w:rsid w:val="004C60A5"/>
    <w:rsid w:val="004D1000"/>
    <w:rsid w:val="004D7782"/>
    <w:rsid w:val="004E08D1"/>
    <w:rsid w:val="004E6401"/>
    <w:rsid w:val="004F0691"/>
    <w:rsid w:val="004F2432"/>
    <w:rsid w:val="00514031"/>
    <w:rsid w:val="0051660C"/>
    <w:rsid w:val="00524FE6"/>
    <w:rsid w:val="005274A6"/>
    <w:rsid w:val="00536A73"/>
    <w:rsid w:val="00543913"/>
    <w:rsid w:val="005505C3"/>
    <w:rsid w:val="00551E99"/>
    <w:rsid w:val="00552846"/>
    <w:rsid w:val="00563DCD"/>
    <w:rsid w:val="0056481A"/>
    <w:rsid w:val="00566BB3"/>
    <w:rsid w:val="005731CF"/>
    <w:rsid w:val="00587157"/>
    <w:rsid w:val="00592925"/>
    <w:rsid w:val="005948C5"/>
    <w:rsid w:val="00595F7F"/>
    <w:rsid w:val="005963DE"/>
    <w:rsid w:val="005A0994"/>
    <w:rsid w:val="005A1FF8"/>
    <w:rsid w:val="005C497A"/>
    <w:rsid w:val="005D6DD7"/>
    <w:rsid w:val="005E4AE2"/>
    <w:rsid w:val="005E6E47"/>
    <w:rsid w:val="005F2559"/>
    <w:rsid w:val="005F5EC9"/>
    <w:rsid w:val="005F6BCC"/>
    <w:rsid w:val="00600A84"/>
    <w:rsid w:val="00600EFD"/>
    <w:rsid w:val="0060202A"/>
    <w:rsid w:val="00602E94"/>
    <w:rsid w:val="00610A30"/>
    <w:rsid w:val="00612ABF"/>
    <w:rsid w:val="0062216E"/>
    <w:rsid w:val="006245DA"/>
    <w:rsid w:val="0063620D"/>
    <w:rsid w:val="00641EFC"/>
    <w:rsid w:val="00642F58"/>
    <w:rsid w:val="0064695D"/>
    <w:rsid w:val="00647276"/>
    <w:rsid w:val="006535FE"/>
    <w:rsid w:val="0067225B"/>
    <w:rsid w:val="00672318"/>
    <w:rsid w:val="006775CD"/>
    <w:rsid w:val="00677AD5"/>
    <w:rsid w:val="00681483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3A14"/>
    <w:rsid w:val="006C4581"/>
    <w:rsid w:val="006D4B90"/>
    <w:rsid w:val="006D64AE"/>
    <w:rsid w:val="006D7D17"/>
    <w:rsid w:val="006E5F55"/>
    <w:rsid w:val="006E60E9"/>
    <w:rsid w:val="006F0A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2347"/>
    <w:rsid w:val="00765190"/>
    <w:rsid w:val="00766078"/>
    <w:rsid w:val="007773B8"/>
    <w:rsid w:val="00777ADC"/>
    <w:rsid w:val="00785967"/>
    <w:rsid w:val="00785D0D"/>
    <w:rsid w:val="00797305"/>
    <w:rsid w:val="00797749"/>
    <w:rsid w:val="007A0A2F"/>
    <w:rsid w:val="007A0A53"/>
    <w:rsid w:val="007A2170"/>
    <w:rsid w:val="007A4126"/>
    <w:rsid w:val="007B235B"/>
    <w:rsid w:val="007C6485"/>
    <w:rsid w:val="007E0D10"/>
    <w:rsid w:val="007E323C"/>
    <w:rsid w:val="007E3941"/>
    <w:rsid w:val="007F50B9"/>
    <w:rsid w:val="00802B5B"/>
    <w:rsid w:val="00807754"/>
    <w:rsid w:val="00815D27"/>
    <w:rsid w:val="008179F0"/>
    <w:rsid w:val="00817EE6"/>
    <w:rsid w:val="00820262"/>
    <w:rsid w:val="008225CE"/>
    <w:rsid w:val="00825C9F"/>
    <w:rsid w:val="008265F3"/>
    <w:rsid w:val="00836184"/>
    <w:rsid w:val="008372A4"/>
    <w:rsid w:val="0084132C"/>
    <w:rsid w:val="00843F81"/>
    <w:rsid w:val="00844D12"/>
    <w:rsid w:val="00845DAF"/>
    <w:rsid w:val="00845E08"/>
    <w:rsid w:val="008533EF"/>
    <w:rsid w:val="00856BBF"/>
    <w:rsid w:val="00857CAA"/>
    <w:rsid w:val="00860AE3"/>
    <w:rsid w:val="00862E42"/>
    <w:rsid w:val="00887160"/>
    <w:rsid w:val="008874E0"/>
    <w:rsid w:val="00896752"/>
    <w:rsid w:val="008A3400"/>
    <w:rsid w:val="008A54A2"/>
    <w:rsid w:val="008B12D0"/>
    <w:rsid w:val="008C3901"/>
    <w:rsid w:val="008D2D2F"/>
    <w:rsid w:val="008D7475"/>
    <w:rsid w:val="008D77C5"/>
    <w:rsid w:val="008E1DFF"/>
    <w:rsid w:val="008E6A01"/>
    <w:rsid w:val="008E766D"/>
    <w:rsid w:val="008F0A38"/>
    <w:rsid w:val="008F4193"/>
    <w:rsid w:val="00903CFD"/>
    <w:rsid w:val="0090637C"/>
    <w:rsid w:val="009072D1"/>
    <w:rsid w:val="00924733"/>
    <w:rsid w:val="0092542A"/>
    <w:rsid w:val="00933DB5"/>
    <w:rsid w:val="009364A4"/>
    <w:rsid w:val="00940735"/>
    <w:rsid w:val="00943A17"/>
    <w:rsid w:val="009453BC"/>
    <w:rsid w:val="0095452C"/>
    <w:rsid w:val="00954C6C"/>
    <w:rsid w:val="009660AE"/>
    <w:rsid w:val="00966D04"/>
    <w:rsid w:val="009678B4"/>
    <w:rsid w:val="00972E96"/>
    <w:rsid w:val="009776A8"/>
    <w:rsid w:val="00981238"/>
    <w:rsid w:val="00981D1E"/>
    <w:rsid w:val="00982950"/>
    <w:rsid w:val="00983472"/>
    <w:rsid w:val="0098571A"/>
    <w:rsid w:val="00991278"/>
    <w:rsid w:val="0099175E"/>
    <w:rsid w:val="009943A4"/>
    <w:rsid w:val="00997858"/>
    <w:rsid w:val="00997A5C"/>
    <w:rsid w:val="009A2DF1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07DAB"/>
    <w:rsid w:val="00A20DDB"/>
    <w:rsid w:val="00A30C38"/>
    <w:rsid w:val="00A42BE5"/>
    <w:rsid w:val="00A539C4"/>
    <w:rsid w:val="00A55682"/>
    <w:rsid w:val="00A64E32"/>
    <w:rsid w:val="00A76F36"/>
    <w:rsid w:val="00A9010E"/>
    <w:rsid w:val="00A90552"/>
    <w:rsid w:val="00A92529"/>
    <w:rsid w:val="00A9275C"/>
    <w:rsid w:val="00A940EF"/>
    <w:rsid w:val="00A955A0"/>
    <w:rsid w:val="00A9726D"/>
    <w:rsid w:val="00AA4E25"/>
    <w:rsid w:val="00AB2F97"/>
    <w:rsid w:val="00AB36C2"/>
    <w:rsid w:val="00AC60A2"/>
    <w:rsid w:val="00AD3866"/>
    <w:rsid w:val="00AD3D2B"/>
    <w:rsid w:val="00AD75A9"/>
    <w:rsid w:val="00AE1DF0"/>
    <w:rsid w:val="00AE6ABB"/>
    <w:rsid w:val="00AE7EC4"/>
    <w:rsid w:val="00AF1EDD"/>
    <w:rsid w:val="00AF4452"/>
    <w:rsid w:val="00AF62CA"/>
    <w:rsid w:val="00AF6E4D"/>
    <w:rsid w:val="00AF738F"/>
    <w:rsid w:val="00B01DA6"/>
    <w:rsid w:val="00B04572"/>
    <w:rsid w:val="00B10D67"/>
    <w:rsid w:val="00B12F34"/>
    <w:rsid w:val="00B2263F"/>
    <w:rsid w:val="00B22FDE"/>
    <w:rsid w:val="00B23D08"/>
    <w:rsid w:val="00B2674F"/>
    <w:rsid w:val="00B32D4B"/>
    <w:rsid w:val="00B333C9"/>
    <w:rsid w:val="00B402B9"/>
    <w:rsid w:val="00B437D5"/>
    <w:rsid w:val="00B57659"/>
    <w:rsid w:val="00B60770"/>
    <w:rsid w:val="00B60D54"/>
    <w:rsid w:val="00B63554"/>
    <w:rsid w:val="00B8205C"/>
    <w:rsid w:val="00B83D92"/>
    <w:rsid w:val="00B83F93"/>
    <w:rsid w:val="00B84A59"/>
    <w:rsid w:val="00B8684B"/>
    <w:rsid w:val="00B86BCD"/>
    <w:rsid w:val="00B86E6F"/>
    <w:rsid w:val="00B91CA1"/>
    <w:rsid w:val="00B92F96"/>
    <w:rsid w:val="00B96060"/>
    <w:rsid w:val="00BA35F9"/>
    <w:rsid w:val="00BC232B"/>
    <w:rsid w:val="00BC3FB5"/>
    <w:rsid w:val="00BC7740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00D3A"/>
    <w:rsid w:val="00C24F57"/>
    <w:rsid w:val="00C27C1A"/>
    <w:rsid w:val="00C36F18"/>
    <w:rsid w:val="00C37722"/>
    <w:rsid w:val="00C37817"/>
    <w:rsid w:val="00C40BE4"/>
    <w:rsid w:val="00C41D4D"/>
    <w:rsid w:val="00C41DE3"/>
    <w:rsid w:val="00C43401"/>
    <w:rsid w:val="00C47206"/>
    <w:rsid w:val="00C509DE"/>
    <w:rsid w:val="00C645A2"/>
    <w:rsid w:val="00C77159"/>
    <w:rsid w:val="00C87005"/>
    <w:rsid w:val="00C910B5"/>
    <w:rsid w:val="00CA41AB"/>
    <w:rsid w:val="00CA6394"/>
    <w:rsid w:val="00CB6557"/>
    <w:rsid w:val="00CB70AD"/>
    <w:rsid w:val="00CC0589"/>
    <w:rsid w:val="00CC3CB0"/>
    <w:rsid w:val="00CD1B92"/>
    <w:rsid w:val="00CD65C8"/>
    <w:rsid w:val="00CE4EFC"/>
    <w:rsid w:val="00CE5ABD"/>
    <w:rsid w:val="00CF37A8"/>
    <w:rsid w:val="00D15924"/>
    <w:rsid w:val="00D21D63"/>
    <w:rsid w:val="00D235D0"/>
    <w:rsid w:val="00D26E0E"/>
    <w:rsid w:val="00D37FBC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014F"/>
    <w:rsid w:val="00D72A07"/>
    <w:rsid w:val="00D72E02"/>
    <w:rsid w:val="00D754C6"/>
    <w:rsid w:val="00D75AAF"/>
    <w:rsid w:val="00D75B7C"/>
    <w:rsid w:val="00D806B3"/>
    <w:rsid w:val="00D87333"/>
    <w:rsid w:val="00DA0283"/>
    <w:rsid w:val="00DA0734"/>
    <w:rsid w:val="00DA086C"/>
    <w:rsid w:val="00DA0F11"/>
    <w:rsid w:val="00DA2AFB"/>
    <w:rsid w:val="00DA549C"/>
    <w:rsid w:val="00DA580A"/>
    <w:rsid w:val="00DB4B5B"/>
    <w:rsid w:val="00DB4F44"/>
    <w:rsid w:val="00DC0CA1"/>
    <w:rsid w:val="00DC4CE3"/>
    <w:rsid w:val="00DC5CDE"/>
    <w:rsid w:val="00DF30F1"/>
    <w:rsid w:val="00E034DC"/>
    <w:rsid w:val="00E111C4"/>
    <w:rsid w:val="00E14AB2"/>
    <w:rsid w:val="00E16D8F"/>
    <w:rsid w:val="00E22B7E"/>
    <w:rsid w:val="00E371E9"/>
    <w:rsid w:val="00E40C63"/>
    <w:rsid w:val="00E41182"/>
    <w:rsid w:val="00E434C9"/>
    <w:rsid w:val="00E4361D"/>
    <w:rsid w:val="00E450FB"/>
    <w:rsid w:val="00E4786B"/>
    <w:rsid w:val="00E54F17"/>
    <w:rsid w:val="00E55D9E"/>
    <w:rsid w:val="00E55DCF"/>
    <w:rsid w:val="00E6217B"/>
    <w:rsid w:val="00E65451"/>
    <w:rsid w:val="00E67097"/>
    <w:rsid w:val="00E855F8"/>
    <w:rsid w:val="00E902EA"/>
    <w:rsid w:val="00E96245"/>
    <w:rsid w:val="00E96A2B"/>
    <w:rsid w:val="00EA246E"/>
    <w:rsid w:val="00EA27AA"/>
    <w:rsid w:val="00EB1EBC"/>
    <w:rsid w:val="00EB2E56"/>
    <w:rsid w:val="00EB426A"/>
    <w:rsid w:val="00EB5B19"/>
    <w:rsid w:val="00EC1995"/>
    <w:rsid w:val="00EC4C86"/>
    <w:rsid w:val="00ED0377"/>
    <w:rsid w:val="00ED6913"/>
    <w:rsid w:val="00ED6FF8"/>
    <w:rsid w:val="00EE2CA3"/>
    <w:rsid w:val="00EE53F7"/>
    <w:rsid w:val="00F02235"/>
    <w:rsid w:val="00F02A53"/>
    <w:rsid w:val="00F057B8"/>
    <w:rsid w:val="00F134B9"/>
    <w:rsid w:val="00F14176"/>
    <w:rsid w:val="00F17602"/>
    <w:rsid w:val="00F17B0B"/>
    <w:rsid w:val="00F20F72"/>
    <w:rsid w:val="00F219F1"/>
    <w:rsid w:val="00F3178F"/>
    <w:rsid w:val="00F35658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91D5B"/>
    <w:rsid w:val="00FA08E4"/>
    <w:rsid w:val="00FA4D66"/>
    <w:rsid w:val="00FA77C5"/>
    <w:rsid w:val="00FB06A1"/>
    <w:rsid w:val="00FB3DCE"/>
    <w:rsid w:val="00FD3761"/>
    <w:rsid w:val="00FD6A00"/>
    <w:rsid w:val="00FE1868"/>
    <w:rsid w:val="00FF07B1"/>
    <w:rsid w:val="00FF5ABF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B198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EE"/>
    <w:pPr>
      <w:spacing w:after="20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0C63"/>
  </w:style>
  <w:style w:type="character" w:styleId="Fett">
    <w:name w:val="Strong"/>
    <w:basedOn w:val="Absatz-Standardschriftart"/>
    <w:uiPriority w:val="22"/>
    <w:qFormat/>
    <w:rsid w:val="00E40C63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0C63"/>
  </w:style>
  <w:style w:type="character" w:styleId="Platzhaltertext">
    <w:name w:val="Placeholder Text"/>
    <w:basedOn w:val="Absatz-Standardschriftart"/>
    <w:uiPriority w:val="99"/>
    <w:semiHidden/>
    <w:rsid w:val="00E40C63"/>
    <w:rPr>
      <w:color w:val="808080"/>
    </w:rPr>
  </w:style>
  <w:style w:type="table" w:styleId="TabellemithellemGitternetz">
    <w:name w:val="Grid Table Light"/>
    <w:basedOn w:val="NormaleTabelle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einLeerraum">
    <w:name w:val="No Spacing"/>
    <w:basedOn w:val="Standard"/>
    <w:link w:val="KeinLeerraumZchn"/>
    <w:uiPriority w:val="1"/>
    <w:qFormat/>
    <w:rsid w:val="00E111C4"/>
    <w:pPr>
      <w:spacing w:after="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42BE5"/>
    <w:rPr>
      <w:b/>
      <w:sz w:val="18"/>
      <w:szCs w:val="16"/>
    </w:rPr>
  </w:style>
  <w:style w:type="paragraph" w:styleId="Titel">
    <w:name w:val="Title"/>
    <w:basedOn w:val="Kopfzeile"/>
    <w:next w:val="Standard"/>
    <w:link w:val="TitelZchn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elZchn">
    <w:name w:val="Titel Zchn"/>
    <w:basedOn w:val="Absatz-Standardschriftart"/>
    <w:link w:val="Titel"/>
    <w:uiPriority w:val="10"/>
    <w:rsid w:val="00A42BE5"/>
    <w:rPr>
      <w:rFonts w:asciiTheme="majorHAnsi" w:hAnsiTheme="majorHAnsi"/>
      <w:sz w:val="36"/>
    </w:rPr>
  </w:style>
  <w:style w:type="paragraph" w:styleId="Untertitel">
    <w:name w:val="Subtitle"/>
    <w:basedOn w:val="Kopfzeile"/>
    <w:next w:val="Standard"/>
    <w:link w:val="UntertitelZchn"/>
    <w:uiPriority w:val="11"/>
    <w:qFormat/>
    <w:rsid w:val="00A42BE5"/>
    <w:rPr>
      <w:szCs w:val="2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42BE5"/>
    <w:rPr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60A5"/>
    <w:rPr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Gruformel">
    <w:name w:val="Closing"/>
    <w:basedOn w:val="Standard"/>
    <w:link w:val="GruformelZchn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GruformelZchn">
    <w:name w:val="Grußformel Zchn"/>
    <w:basedOn w:val="Absatz-Standardschriftart"/>
    <w:link w:val="Gruformel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Absatz-Standardschriftar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Standard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Standard"/>
    <w:link w:val="RightAlignChar"/>
    <w:rsid w:val="006D7D17"/>
    <w:pPr>
      <w:spacing w:after="40" w:line="259" w:lineRule="auto"/>
      <w:jc w:val="right"/>
    </w:pPr>
    <w:rPr>
      <w:rFonts w:eastAsiaTheme="minorEastAsia"/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6D7D17"/>
    <w:pPr>
      <w:jc w:val="left"/>
    </w:pPr>
  </w:style>
  <w:style w:type="character" w:customStyle="1" w:styleId="RightAlignChar">
    <w:name w:val="Right Align Char"/>
    <w:basedOn w:val="Absatz-Standardschriftart"/>
    <w:link w:val="RightAlign"/>
    <w:rsid w:val="006D7D17"/>
    <w:rPr>
      <w:rFonts w:eastAsiaTheme="minorEastAsia"/>
      <w:sz w:val="20"/>
      <w:szCs w:val="20"/>
      <w:lang w:val="da-DK"/>
    </w:rPr>
  </w:style>
  <w:style w:type="character" w:customStyle="1" w:styleId="LeftAlignChar">
    <w:name w:val="Left Align Char"/>
    <w:basedOn w:val="Absatz-Standardschriftart"/>
    <w:link w:val="LeftAlign"/>
    <w:rsid w:val="006D7D17"/>
    <w:rPr>
      <w:rFonts w:eastAsiaTheme="minorEastAsia"/>
      <w:sz w:val="20"/>
      <w:szCs w:val="20"/>
      <w:lang w:val="da-DK"/>
    </w:rPr>
  </w:style>
  <w:style w:type="paragraph" w:customStyle="1" w:styleId="SubGroupSeparation">
    <w:name w:val="Sub Group Separation"/>
    <w:basedOn w:val="Standard"/>
    <w:link w:val="SubGroupSeparationChar"/>
    <w:rsid w:val="006D7D17"/>
    <w:pPr>
      <w:spacing w:after="40" w:line="259" w:lineRule="auto"/>
    </w:pPr>
    <w:rPr>
      <w:rFonts w:eastAsiaTheme="minorEastAsia"/>
      <w:b/>
      <w:bCs/>
      <w:szCs w:val="12"/>
    </w:rPr>
  </w:style>
  <w:style w:type="paragraph" w:customStyle="1" w:styleId="GroupSeparation">
    <w:name w:val="Group Separation"/>
    <w:basedOn w:val="Standard"/>
    <w:link w:val="GroupSeparationChar"/>
    <w:rsid w:val="006D7D17"/>
    <w:pPr>
      <w:spacing w:after="400" w:line="259" w:lineRule="auto"/>
    </w:pPr>
    <w:rPr>
      <w:rFonts w:eastAsiaTheme="minorEastAsia"/>
    </w:rPr>
  </w:style>
  <w:style w:type="character" w:customStyle="1" w:styleId="SubGroupSeparationChar">
    <w:name w:val="Sub Group Separation Char"/>
    <w:basedOn w:val="Absatz-Standardschriftart"/>
    <w:link w:val="SubGroupSeparation"/>
    <w:rsid w:val="006D7D17"/>
    <w:rPr>
      <w:rFonts w:eastAsiaTheme="minorEastAsia"/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6D7D17"/>
    <w:pPr>
      <w:spacing w:after="0"/>
    </w:pPr>
  </w:style>
  <w:style w:type="character" w:customStyle="1" w:styleId="GroupSeparationChar">
    <w:name w:val="Group Separation Char"/>
    <w:basedOn w:val="Absatz-Standardschriftart"/>
    <w:link w:val="GroupSeparation"/>
    <w:rsid w:val="006D7D17"/>
    <w:rPr>
      <w:rFonts w:eastAsiaTheme="minorEastAsia"/>
    </w:rPr>
  </w:style>
  <w:style w:type="character" w:customStyle="1" w:styleId="ForceRightNoSpacingChar">
    <w:name w:val="Force Right No Spacing Char"/>
    <w:basedOn w:val="RightAlignChar"/>
    <w:link w:val="ForceRightNoSpacing"/>
    <w:rsid w:val="006D7D17"/>
    <w:rPr>
      <w:rFonts w:eastAsiaTheme="minorEastAsia"/>
      <w:sz w:val="20"/>
      <w:szCs w:val="20"/>
      <w:lang w:val="da-DK"/>
    </w:rPr>
  </w:style>
  <w:style w:type="paragraph" w:customStyle="1" w:styleId="StrongnospacingForceRight">
    <w:name w:val="Strong no spacing Force Right"/>
    <w:basedOn w:val="KeinLeerraum"/>
    <w:link w:val="StrongnospacingForceRightChar"/>
    <w:rsid w:val="006D7D17"/>
    <w:pPr>
      <w:jc w:val="right"/>
    </w:pPr>
    <w:rPr>
      <w:rFonts w:eastAsiaTheme="minorEastAsia"/>
      <w:b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D7D17"/>
  </w:style>
  <w:style w:type="character" w:customStyle="1" w:styleId="StrongnospacingForceRightChar">
    <w:name w:val="Strong no spacing Force Right Char"/>
    <w:basedOn w:val="KeinLeerraumZchn"/>
    <w:link w:val="StrongnospacingForceRight"/>
    <w:rsid w:val="006D7D17"/>
    <w:rPr>
      <w:rFonts w:eastAsiaTheme="minorEastAsia"/>
      <w:b/>
    </w:rPr>
  </w:style>
  <w:style w:type="paragraph" w:customStyle="1" w:styleId="HeaderCaptionRight">
    <w:name w:val="Header Caption Right"/>
    <w:basedOn w:val="Standard"/>
    <w:link w:val="HeaderCaptionRightChar"/>
    <w:rsid w:val="006D7D17"/>
    <w:pPr>
      <w:spacing w:after="0" w:line="200" w:lineRule="exact"/>
      <w:jc w:val="right"/>
      <w:outlineLvl w:val="0"/>
    </w:pPr>
    <w:rPr>
      <w:rFonts w:asciiTheme="majorHAnsi" w:eastAsiaTheme="minorEastAsia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6D7D17"/>
    <w:pPr>
      <w:jc w:val="left"/>
    </w:pPr>
  </w:style>
  <w:style w:type="character" w:customStyle="1" w:styleId="HeaderCaptionRightChar">
    <w:name w:val="Header Caption Right Char"/>
    <w:basedOn w:val="Absatz-Standardschriftart"/>
    <w:link w:val="HeaderCaptionRight"/>
    <w:rsid w:val="006D7D17"/>
    <w:rPr>
      <w:rFonts w:asciiTheme="majorHAnsi" w:eastAsiaTheme="minorEastAsia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6D7D17"/>
    <w:rPr>
      <w:rFonts w:asciiTheme="majorHAnsi" w:eastAsiaTheme="minorEastAsia" w:hAnsiTheme="majorHAnsi"/>
      <w:b/>
      <w:color w:val="FFFFFF" w:themeColor="background1"/>
      <w:sz w:val="18"/>
      <w:szCs w:val="20"/>
      <w:lang w:val="da-DK"/>
    </w:rPr>
  </w:style>
  <w:style w:type="paragraph" w:customStyle="1" w:styleId="SideBarBlack">
    <w:name w:val="SideBar Black"/>
    <w:basedOn w:val="Titel"/>
    <w:link w:val="SideBarBlackChar"/>
    <w:rsid w:val="007E0D10"/>
    <w:pPr>
      <w:tabs>
        <w:tab w:val="clear" w:pos="4680"/>
        <w:tab w:val="clear" w:pos="9360"/>
      </w:tabs>
      <w:spacing w:after="0"/>
      <w:contextualSpacing/>
      <w:jc w:val="right"/>
    </w:pPr>
    <w:rPr>
      <w:rFonts w:eastAsiaTheme="majorEastAsia" w:cstheme="majorBidi"/>
      <w:caps/>
      <w:color w:val="44546A" w:themeColor="text2"/>
      <w:spacing w:val="-10"/>
      <w:kern w:val="28"/>
      <w:sz w:val="62"/>
      <w:szCs w:val="62"/>
    </w:rPr>
  </w:style>
  <w:style w:type="character" w:customStyle="1" w:styleId="SideBarBlackChar">
    <w:name w:val="SideBar Black Char"/>
    <w:basedOn w:val="TitelZchn"/>
    <w:link w:val="SideBarBlack"/>
    <w:rsid w:val="007E0D10"/>
    <w:rPr>
      <w:rFonts w:asciiTheme="majorHAnsi" w:eastAsiaTheme="majorEastAsia" w:hAnsiTheme="majorHAnsi" w:cstheme="majorBidi"/>
      <w:caps/>
      <w:color w:val="44546A" w:themeColor="text2"/>
      <w:spacing w:val="-10"/>
      <w:kern w:val="28"/>
      <w:sz w:val="62"/>
      <w:szCs w:val="6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94269D0737F2495C80E285717679E4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2CC904-7A89-4328-85BA-9DC7288F69F3}"/>
      </w:docPartPr>
      <w:docPartBody>
        <w:p w:rsidR="00890094" w:rsidRDefault="009C149E" w:rsidP="009C149E">
          <w:pPr>
            <w:pStyle w:val="94269D0737F2495C80E285717679E432"/>
          </w:pPr>
          <w:r w:rsidRPr="00F62AF1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1EBC69F1A1FF48549C0A560C64E6A6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B0512C-0E85-43EA-A3AC-DEFDAC932AD7}"/>
      </w:docPartPr>
      <w:docPartBody>
        <w:p w:rsidR="00890094" w:rsidRDefault="009C149E" w:rsidP="009C149E">
          <w:pPr>
            <w:pStyle w:val="1EBC69F1A1FF48549C0A560C64E6A6A8"/>
          </w:pPr>
          <w:r w:rsidRPr="00F62AF1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921ACB237DF940B69131C251254B22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342020-0B56-44BA-9B35-BBF05C93901D}"/>
      </w:docPartPr>
      <w:docPartBody>
        <w:p w:rsidR="00890094" w:rsidRDefault="009C149E" w:rsidP="009C149E">
          <w:pPr>
            <w:pStyle w:val="921ACB237DF940B69131C251254B2271"/>
          </w:pPr>
          <w:r w:rsidRPr="00F62AF1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5587942E6EFC4969A29FEC8087B2F7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28E31F-EBD1-41DA-86A5-DFB25BD8DA2F}"/>
      </w:docPartPr>
      <w:docPartBody>
        <w:p w:rsidR="00890094" w:rsidRDefault="009C149E" w:rsidP="009C149E">
          <w:pPr>
            <w:pStyle w:val="5587942E6EFC4969A29FEC8087B2F727"/>
          </w:pPr>
          <w:r w:rsidRPr="00F62AF1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1DA0AC80B2444AE09F553E3F94447B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CF0B643-5D81-40FC-A1AB-ECA6E1E1EC39}"/>
      </w:docPartPr>
      <w:docPartBody>
        <w:p w:rsidR="00890094" w:rsidRDefault="009C149E" w:rsidP="009C149E">
          <w:pPr>
            <w:pStyle w:val="1DA0AC80B2444AE09F553E3F94447B6C"/>
          </w:pPr>
          <w:r w:rsidRPr="00F62AF1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B0A00EED167041FBA3ED40FD10A7A1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42DD92-9E1E-4FE9-992F-92C1FB8442E0}"/>
      </w:docPartPr>
      <w:docPartBody>
        <w:p w:rsidR="00CE6AFF" w:rsidRDefault="00936AE7" w:rsidP="00936AE7">
          <w:pPr>
            <w:pStyle w:val="B0A00EED167041FBA3ED40FD10A7A100"/>
          </w:pPr>
          <w:r w:rsidRPr="00F62AF1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905D20D9DEAC4BDAA927DEAF87A474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EC57D5-1E9F-4E6E-AB4C-5B0B864738B2}"/>
      </w:docPartPr>
      <w:docPartBody>
        <w:p w:rsidR="00CE6AFF" w:rsidRDefault="00936AE7" w:rsidP="00936AE7">
          <w:pPr>
            <w:pStyle w:val="905D20D9DEAC4BDAA927DEAF87A474A7"/>
          </w:pPr>
          <w:r w:rsidRPr="00F62AF1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09D82D0559C84FE1A38AFE2502DD9C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D59FB3-625F-478F-B85C-107DD841CB11}"/>
      </w:docPartPr>
      <w:docPartBody>
        <w:p w:rsidR="00403D45" w:rsidRDefault="00D557A6" w:rsidP="00D557A6">
          <w:pPr>
            <w:pStyle w:val="09D82D0559C84FE1A38AFE2502DD9C2C"/>
          </w:pPr>
          <w:r w:rsidRPr="00F62AF1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5316C6F3FE2F4011AD3B13CB127379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15DAF2-8E58-4E34-B1AC-CDEDEBB90DAA}"/>
      </w:docPartPr>
      <w:docPartBody>
        <w:p w:rsidR="00403D45" w:rsidRDefault="00D557A6" w:rsidP="00D557A6">
          <w:pPr>
            <w:pStyle w:val="5316C6F3FE2F4011AD3B13CB127379AD"/>
          </w:pPr>
          <w:r w:rsidRPr="00F62AF1">
            <w:rPr>
              <w:rStyle w:val="Platzhaltertext"/>
            </w:rPr>
            <w:t>Click or tap here to enter text.</w:t>
          </w:r>
        </w:p>
      </w:docPartBody>
    </w:docPart>
    <w:docPart>
      <w:docPartPr>
        <w:name w:val="F3F3CBB3ACF940AB87CF68A028F7E1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4024D2-0440-4156-B997-7357FF1751D2}"/>
      </w:docPartPr>
      <w:docPartBody>
        <w:p w:rsidR="00403D45" w:rsidRDefault="00D557A6" w:rsidP="00D557A6">
          <w:pPr>
            <w:pStyle w:val="F3F3CBB3ACF940AB87CF68A028F7E113"/>
          </w:pPr>
          <w:r w:rsidRPr="005207F7">
            <w:rPr>
              <w:rStyle w:val="Platzhaltertext"/>
            </w:rPr>
            <w:t>Geben Sie alle Inhalte ein, die wiederholt werden sollen – einschließlich anderer Inhaltssteuerelemente. Sie können auch dieses Steuerelement um Tabellenzeilen herum einfügen, um Teile einer Tabelle zu wiederholen.</w:t>
          </w:r>
        </w:p>
      </w:docPartBody>
    </w:docPart>
    <w:docPart>
      <w:docPartPr>
        <w:name w:val="306AA06D315E4B1D9047E388CD928F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C24D64-44AC-4D32-916A-29623803DBDE}"/>
      </w:docPartPr>
      <w:docPartBody>
        <w:p w:rsidR="00403D45" w:rsidRDefault="00D557A6" w:rsidP="00D557A6">
          <w:pPr>
            <w:pStyle w:val="306AA06D315E4B1D9047E388CD928F4F"/>
          </w:pPr>
          <w:r w:rsidRPr="00F62AF1">
            <w:rPr>
              <w:rStyle w:val="Platzhalt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002B0"/>
    <w:rsid w:val="00046797"/>
    <w:rsid w:val="000472D7"/>
    <w:rsid w:val="000524FD"/>
    <w:rsid w:val="00052C26"/>
    <w:rsid w:val="00065643"/>
    <w:rsid w:val="0008782E"/>
    <w:rsid w:val="000E29EA"/>
    <w:rsid w:val="000E70CA"/>
    <w:rsid w:val="00111379"/>
    <w:rsid w:val="00140901"/>
    <w:rsid w:val="00160AD2"/>
    <w:rsid w:val="001A049D"/>
    <w:rsid w:val="001A482E"/>
    <w:rsid w:val="0020281A"/>
    <w:rsid w:val="002221B4"/>
    <w:rsid w:val="002607E2"/>
    <w:rsid w:val="00277793"/>
    <w:rsid w:val="00280539"/>
    <w:rsid w:val="0029741B"/>
    <w:rsid w:val="002C5BBA"/>
    <w:rsid w:val="002E3137"/>
    <w:rsid w:val="002F0F71"/>
    <w:rsid w:val="002F228D"/>
    <w:rsid w:val="00377D7B"/>
    <w:rsid w:val="003B4E73"/>
    <w:rsid w:val="003E39BD"/>
    <w:rsid w:val="003F6E39"/>
    <w:rsid w:val="00403D45"/>
    <w:rsid w:val="00410C3A"/>
    <w:rsid w:val="004A6305"/>
    <w:rsid w:val="004B2E3F"/>
    <w:rsid w:val="004C1F1D"/>
    <w:rsid w:val="0052071E"/>
    <w:rsid w:val="005954E4"/>
    <w:rsid w:val="005C05B6"/>
    <w:rsid w:val="005D0B3E"/>
    <w:rsid w:val="005F14B1"/>
    <w:rsid w:val="0062232A"/>
    <w:rsid w:val="006427AC"/>
    <w:rsid w:val="00656AF8"/>
    <w:rsid w:val="006632B2"/>
    <w:rsid w:val="00672748"/>
    <w:rsid w:val="00676164"/>
    <w:rsid w:val="006802F3"/>
    <w:rsid w:val="006A0E8D"/>
    <w:rsid w:val="006B4947"/>
    <w:rsid w:val="006C7475"/>
    <w:rsid w:val="007306EB"/>
    <w:rsid w:val="00787A79"/>
    <w:rsid w:val="00791AC9"/>
    <w:rsid w:val="007B0F74"/>
    <w:rsid w:val="007C3DA2"/>
    <w:rsid w:val="00814E65"/>
    <w:rsid w:val="0082504B"/>
    <w:rsid w:val="008268BB"/>
    <w:rsid w:val="00826E4A"/>
    <w:rsid w:val="00845ABD"/>
    <w:rsid w:val="0084635D"/>
    <w:rsid w:val="008520B2"/>
    <w:rsid w:val="00890094"/>
    <w:rsid w:val="008C48D7"/>
    <w:rsid w:val="008D5FDC"/>
    <w:rsid w:val="008E72B8"/>
    <w:rsid w:val="00911A0F"/>
    <w:rsid w:val="00922022"/>
    <w:rsid w:val="00934CAD"/>
    <w:rsid w:val="00936AE7"/>
    <w:rsid w:val="0094520C"/>
    <w:rsid w:val="00947668"/>
    <w:rsid w:val="009A3957"/>
    <w:rsid w:val="009C149E"/>
    <w:rsid w:val="009C7A5C"/>
    <w:rsid w:val="00A15E90"/>
    <w:rsid w:val="00A2075A"/>
    <w:rsid w:val="00AA7B04"/>
    <w:rsid w:val="00AD1E20"/>
    <w:rsid w:val="00AE1CD3"/>
    <w:rsid w:val="00AE701E"/>
    <w:rsid w:val="00AF1763"/>
    <w:rsid w:val="00AF24A2"/>
    <w:rsid w:val="00B104BA"/>
    <w:rsid w:val="00B34309"/>
    <w:rsid w:val="00B34EE7"/>
    <w:rsid w:val="00B36317"/>
    <w:rsid w:val="00B73EED"/>
    <w:rsid w:val="00B7711D"/>
    <w:rsid w:val="00BA07E4"/>
    <w:rsid w:val="00BB6036"/>
    <w:rsid w:val="00BC4176"/>
    <w:rsid w:val="00C02972"/>
    <w:rsid w:val="00C47409"/>
    <w:rsid w:val="00CA38BB"/>
    <w:rsid w:val="00CE0159"/>
    <w:rsid w:val="00CE149E"/>
    <w:rsid w:val="00CE6AFF"/>
    <w:rsid w:val="00D16157"/>
    <w:rsid w:val="00D20429"/>
    <w:rsid w:val="00D267BC"/>
    <w:rsid w:val="00D557A6"/>
    <w:rsid w:val="00D61155"/>
    <w:rsid w:val="00D94A8F"/>
    <w:rsid w:val="00DB60C8"/>
    <w:rsid w:val="00DD6387"/>
    <w:rsid w:val="00DF2317"/>
    <w:rsid w:val="00E02452"/>
    <w:rsid w:val="00E06A7A"/>
    <w:rsid w:val="00E57C66"/>
    <w:rsid w:val="00E62160"/>
    <w:rsid w:val="00E6368A"/>
    <w:rsid w:val="00E81C11"/>
    <w:rsid w:val="00E85C64"/>
    <w:rsid w:val="00E9720D"/>
    <w:rsid w:val="00EC03BA"/>
    <w:rsid w:val="00ED4D6E"/>
    <w:rsid w:val="00ED6B63"/>
    <w:rsid w:val="00F052BA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557A6"/>
    <w:rPr>
      <w:color w:val="808080"/>
    </w:rPr>
  </w:style>
  <w:style w:type="paragraph" w:customStyle="1" w:styleId="09D82D0559C84FE1A38AFE2502DD9C2C">
    <w:name w:val="09D82D0559C84FE1A38AFE2502DD9C2C"/>
    <w:rsid w:val="00D557A6"/>
    <w:rPr>
      <w:kern w:val="2"/>
      <w:lang w:val="de-CH" w:eastAsia="de-CH"/>
      <w14:ligatures w14:val="standardContextual"/>
    </w:rPr>
  </w:style>
  <w:style w:type="paragraph" w:customStyle="1" w:styleId="FBAA97630F824D07B3B68E010D907619">
    <w:name w:val="FBAA97630F824D07B3B68E010D907619"/>
    <w:rsid w:val="00E85C64"/>
    <w:rPr>
      <w:kern w:val="2"/>
      <w:lang w:val="de-CH" w:eastAsia="de-CH"/>
      <w14:ligatures w14:val="standardContextual"/>
    </w:rPr>
  </w:style>
  <w:style w:type="paragraph" w:customStyle="1" w:styleId="47940684653448759F21168D172FA2BF">
    <w:name w:val="47940684653448759F21168D172FA2BF"/>
    <w:rsid w:val="00E85C64"/>
    <w:rPr>
      <w:kern w:val="2"/>
      <w:lang w:val="de-CH" w:eastAsia="de-CH"/>
      <w14:ligatures w14:val="standardContextual"/>
    </w:rPr>
  </w:style>
  <w:style w:type="paragraph" w:customStyle="1" w:styleId="0244586A2DD2436CA7B8E71B08CCBB96">
    <w:name w:val="0244586A2DD2436CA7B8E71B08CCBB96"/>
    <w:rsid w:val="00E85C64"/>
    <w:rPr>
      <w:kern w:val="2"/>
      <w:lang w:val="de-CH" w:eastAsia="de-CH"/>
      <w14:ligatures w14:val="standardContextual"/>
    </w:rPr>
  </w:style>
  <w:style w:type="paragraph" w:customStyle="1" w:styleId="AEB2FEE7379F4CB8BAF93203ADFD9146">
    <w:name w:val="AEB2FEE7379F4CB8BAF93203ADFD9146"/>
    <w:rsid w:val="00E85C64"/>
    <w:rPr>
      <w:kern w:val="2"/>
      <w:lang w:val="de-CH" w:eastAsia="de-CH"/>
      <w14:ligatures w14:val="standardContextual"/>
    </w:rPr>
  </w:style>
  <w:style w:type="paragraph" w:customStyle="1" w:styleId="94269D0737F2495C80E285717679E432">
    <w:name w:val="94269D0737F2495C80E285717679E432"/>
    <w:rsid w:val="009C149E"/>
    <w:rPr>
      <w:kern w:val="2"/>
      <w:lang w:val="de-CH" w:eastAsia="de-CH"/>
      <w14:ligatures w14:val="standardContextual"/>
    </w:rPr>
  </w:style>
  <w:style w:type="paragraph" w:customStyle="1" w:styleId="1EBC69F1A1FF48549C0A560C64E6A6A8">
    <w:name w:val="1EBC69F1A1FF48549C0A560C64E6A6A8"/>
    <w:rsid w:val="009C149E"/>
    <w:rPr>
      <w:kern w:val="2"/>
      <w:lang w:val="de-CH" w:eastAsia="de-CH"/>
      <w14:ligatures w14:val="standardContextual"/>
    </w:rPr>
  </w:style>
  <w:style w:type="paragraph" w:customStyle="1" w:styleId="921ACB237DF940B69131C251254B2271">
    <w:name w:val="921ACB237DF940B69131C251254B2271"/>
    <w:rsid w:val="009C149E"/>
    <w:rPr>
      <w:kern w:val="2"/>
      <w:lang w:val="de-CH" w:eastAsia="de-CH"/>
      <w14:ligatures w14:val="standardContextual"/>
    </w:rPr>
  </w:style>
  <w:style w:type="paragraph" w:customStyle="1" w:styleId="5587942E6EFC4969A29FEC8087B2F727">
    <w:name w:val="5587942E6EFC4969A29FEC8087B2F727"/>
    <w:rsid w:val="009C149E"/>
    <w:rPr>
      <w:kern w:val="2"/>
      <w:lang w:val="de-CH" w:eastAsia="de-CH"/>
      <w14:ligatures w14:val="standardContextual"/>
    </w:rPr>
  </w:style>
  <w:style w:type="paragraph" w:customStyle="1" w:styleId="1DA0AC80B2444AE09F553E3F94447B6C">
    <w:name w:val="1DA0AC80B2444AE09F553E3F94447B6C"/>
    <w:rsid w:val="009C149E"/>
    <w:rPr>
      <w:kern w:val="2"/>
      <w:lang w:val="de-CH" w:eastAsia="de-CH"/>
      <w14:ligatures w14:val="standardContextual"/>
    </w:rPr>
  </w:style>
  <w:style w:type="paragraph" w:customStyle="1" w:styleId="B0A00EED167041FBA3ED40FD10A7A100">
    <w:name w:val="B0A00EED167041FBA3ED40FD10A7A100"/>
    <w:rsid w:val="00936AE7"/>
    <w:rPr>
      <w:kern w:val="2"/>
      <w:lang w:val="de-CH" w:eastAsia="de-CH"/>
      <w14:ligatures w14:val="standardContextual"/>
    </w:rPr>
  </w:style>
  <w:style w:type="paragraph" w:customStyle="1" w:styleId="905D20D9DEAC4BDAA927DEAF87A474A7">
    <w:name w:val="905D20D9DEAC4BDAA927DEAF87A474A7"/>
    <w:rsid w:val="00936AE7"/>
    <w:rPr>
      <w:kern w:val="2"/>
      <w:lang w:val="de-CH" w:eastAsia="de-CH"/>
      <w14:ligatures w14:val="standardContextual"/>
    </w:rPr>
  </w:style>
  <w:style w:type="paragraph" w:customStyle="1" w:styleId="5316C6F3FE2F4011AD3B13CB127379AD">
    <w:name w:val="5316C6F3FE2F4011AD3B13CB127379AD"/>
    <w:rsid w:val="00D557A6"/>
    <w:rPr>
      <w:kern w:val="2"/>
      <w:lang w:val="de-CH" w:eastAsia="de-CH"/>
      <w14:ligatures w14:val="standardContextual"/>
    </w:rPr>
  </w:style>
  <w:style w:type="paragraph" w:customStyle="1" w:styleId="F3F3CBB3ACF940AB87CF68A028F7E113">
    <w:name w:val="F3F3CBB3ACF940AB87CF68A028F7E113"/>
    <w:rsid w:val="00D557A6"/>
    <w:rPr>
      <w:kern w:val="2"/>
      <w:lang w:val="de-CH" w:eastAsia="de-CH"/>
      <w14:ligatures w14:val="standardContextual"/>
    </w:rPr>
  </w:style>
  <w:style w:type="paragraph" w:customStyle="1" w:styleId="306AA06D315E4B1D9047E388CD928F4F">
    <w:name w:val="306AA06D315E4B1D9047E388CD928F4F"/>
    <w:rsid w:val="00D557A6"/>
    <w:rPr>
      <w:kern w:val="2"/>
      <w:lang w:val="de-CH" w:eastAsia="de-CH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 w p 1 4 " & g t ; & l t ; w : b o d y & g t ; & l t ; w : p   w 1 4 : p a r a I d = " 6 D 1 2 5 1 B 0 "   w 1 4 : t e x t I d = " 6 4 4 2 8 4 4 6 "   w : r s i d R = " 0 0 5 6 6 B B 3 "   w : r s i d R P r = " 0 0 2 8 6 B 0 9 "   w : r s i d R D e f a u l t = " 0 0 2 0 5 7 D E "   w : r s i d P = " 0 0 5 6 6 B B 3 " & g t ; & l t ; w : p P r & g t ; & l t ; w : s p a c i n g   w : a f t e r = " 0 " / & g t ; & l t ; w : r P r & g t ; & l t ; w : r F o n t s   w : a s c i i = " A r i a l "   w : h A n s i = " A r i a l "   w : c s = " A r i a l " / & g t ; & l t ; w : b / & g t ; & l t ; w : b C s / & g t ; & l t ; w : s z   w : v a l = " 3 6 " / & g t ; & l t ; w : s z C s   w : v a l = " 3 6 " / & g t ; & l t ; w : l a n g   w : v a l = " e n - G B " / & g t ; & l t ; / w : r P r & g t ; & l t ; / w : p P r & g t ; & l t ; w : r   w : r s i d R P r = " 0 0 2 0 5 7 D E " & g t ; & l t ; w : r P r & g t ; & l t ; w : r F o n t s   w : a s c i i = " A r i a l "   w : h A n s i = " A r i a l "   w : c s = " A r i a l " / & g t ; & l t ; w : b / & g t ; & l t ; w : b C s / & g t ; & l t ; w : s z   w : v a l = " 3 6 " / & g t ; & l t ; w : s z C s   w : v a l = " 3 6 " / & g t ; & l t ; w : l a n g   w : v a l = " e n - G B " / & g t ; & l t ; / w : r P r & g t ; & l t ; w : t & g t ; C o m p a n y A d d r e s s 1 & l t ; / w : t & g t ; & l t ; / w : r & g t ; & l t ; / w : p & g t ; & l t ; w : s e c t P r   w : r s i d R = " 0 0 5 6 6 B B 3 "   w : r s i d R P r = " 0 0 2 8 6 B 0 9 " & g t ; & l t ; w : p g S z 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 m c : I g n o r a b l e = " w 1 4   w 1 5   w 1 6 s e   w 1 6 c i d   w 1 6   w 1 6 c e x   w 1 6 s d t d h " & g t ; & l t ; w : d o c D e f a u l t s & g t ; & l t ; w : r P r D e f a u l t & g t ; & l t ; w : r P r & g t ; & l t ; w : r F o n t s   w : a s c i i T h e m e = " m i n o r H A n s i "   w : e a s t A s i a T h e m e = " m i n o r H A n s i " 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 w : v a l = " N o r m a l " / & g t ; & l t ; w : q F o r m a t / & g t ; & l t ; w : p P r & g t ; & l t ; w : s p a c i n g   w : a f t e r = " 2 0 0 "   w : l i n e = " 2 4 0 "   w : l i n e R u l e = " a u t o " / & g t ; & l t ; / w : p P r & g t ; & l t ; / w : s t y l e & g t ; & l t ; w : s t y l e 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C o m p a n y A d d r e s s 1 >  
         < C o m p a n y A d d r e s s 2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 w p 1 4 " & g t ; & l t ; w : b o d y & g t ; & l t ; w : p   w 1 4 : p a r a I d = " 6 6 B 6 B 6 1 8 "   w 1 4 : t e x t I d = " 3 6 6 A 1 D A 5 "   w : r s i d R = " 0 0 5 6 6 B B 3 "   w : r s i d R P r = " 0 0 D A 0 8 6 C "   w : r s i d R D e f a u l t = " 0 0 2 0 5 7 D E "   w : r s i d P = " 0 0 5 6 6 B B 3 " & g t ; & l t ; w : p P r & g t ; & l t ; w : s p a c i n g   w : a f t e r = " 0 " / & g t ; & l t ; w : r P r & g t ; & l t ; w : r F o n t s   w : a s c i i = " A r i a l "   w : h A n s i = " A r i a l "   w : c s = " A r i a l " / & g t ; & l t ; w : s z   w : v a l = " 2 0 " / & g t ; & l t ; w : s z C s   w : v a l = " 2 0 " / & g t ; & l t ; w : l a n g   w : v a l = " e n - G B " / & g t ; & l t ; / w : r P r & g t ; & l t ; / w : p P r & g t ; & l t ; w : r   w : r s i d R P r = " 0 0 2 0 5 7 D E " & g t ; & l t ; w : r P r & g t ; & l t ; w : r F o n t s   w : a s c i i = " A r i a l "   w : h A n s i = " A r i a l "   w : c s = " A r i a l " / & g t ; & l t ; w : s z   w : v a l = " 2 0 " / & g t ; & l t ; w : s z C s   w : v a l = " 2 0 " / & g t ; & l t ; w : l a n g   w : v a l = " e n - G B " / & g t ; & l t ; / w : r P r & g t ; & l t ; w : t & g t ; C o m p a n y A d d r e s s 2 & l t ; / w : t & g t ; & l t ; / w : r & g t ; & l t ; / w : p & g t ; & l t ; w : s e c t P r   w : r s i d R = " 0 0 5 6 6 B B 3 "   w : r s i d R P r = " 0 0 D A 0 8 6 C " & g t ; & l t ; w : p g S z 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 m c : I g n o r a b l e = " w 1 4   w 1 5   w 1 6 s e   w 1 6 c i d   w 1 6   w 1 6 c e x   w 1 6 s d t d h " & g t ; & l t ; w : d o c D e f a u l t s & g t ; & l t ; w : r P r D e f a u l t & g t ; & l t ; w : r P r & g t ; & l t ; w : r F o n t s   w : a s c i i T h e m e = " m i n o r H A n s i "   w : e a s t A s i a T h e m e = " m i n o r H A n s i " 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 w : v a l = " N o r m a l " / & g t ; & l t ; w : q F o r m a t / & g t ; & l t ; w : p P r & g t ; & l t ; w : s p a c i n g   w : a f t e r = " 2 0 0 "   w : l i n e = " 2 4 0 "   w : l i n e R u l e = " a u t o " / & g t ; & l t ; / w : p P r & g t ; & l t ; / w : s t y l e & g t ; & l t ; w : s t y l e 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 w p 1 4 " & g t ; & l t ; w : b o d y & g t ; & l t ; w : p   w 1 4 : p a r a I d = " 5 7 F E C A 7 5 "   w 1 4 : t e x t I d = " 6 0 D E 0 A 2 1 "   w : r s i d R = " 0 0 5 6 6 B B 3 "   w : r s i d R P r = " 0 0 5 6 6 B B 3 "   w : r s i d R D e f a u l t = " 0 0 2 0 5 7 D E "   w : r s i d P = " 0 0 5 6 6 B B 3 " & g t ; & l t ; w : p P r & g t ; & l t ; w : s p a c i n g   w : a f t e r = " 0 " / & g t ; & l t ; w : r P r & g t ; & l t ; w : r F o n t s   w : a s c i i = " A r i a l "   w : h A n s i = " A r i a l "   w : c s = " A r i a l " / & g t ; & l t ; w : s z   w : v a l = " 2 0 " / & g t ; & l t ; w : s z C s   w : v a l = " 2 0 " / & g t ; & l t ; w : l a n g   w : v a l = " e n - G B " / & g t ; & l t ; / w : r P r & g t ; & l t ; / w : p P r & g t ; & l t ; w : r   w : r s i d R P r = " 0 0 2 0 5 7 D E " & g t ; & l t ; w : r P r & g t ; & l t ; w : r F o n t s   w : a s c i i = " A r i a l "   w : h A n s i = " A r i a l "   w : c s = " A r i a l " / & g t ; & l t ; w : s z   w : v a l = " 2 0 " / & g t ; & l t ; w : s z C s   w : v a l = " 2 0 " / & g t ; & l t ; w : l a n g   w : v a l = " e n - G B " / & g t ; & l t ; / w : r P r & g t ; & l t ; w : t & g t ; C o m p a n y E M a i l & l t ; / w : t & g t ; & l t ; / w : r & g t ; & l t ; / w : p & g t ; & l t ; w : s e c t P r   w : r s i d R = " 0 0 5 6 6 B B 3 "   w : r s i d R P r = " 0 0 5 6 6 B B 3 " & g t ; & l t ; w : p g S z 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 m c : I g n o r a b l e = " w 1 4   w 1 5   w 1 6 s e   w 1 6 c i d   w 1 6   w 1 6 c e x   w 1 6 s d t d h " & g t ; & l t ; w : d o c D e f a u l t s & g t ; & l t ; w : r P r D e f a u l t & g t ; & l t ; w : r P r & g t ; & l t ; w : r F o n t s   w : a s c i i T h e m e = " m i n o r H A n s i "   w : e a s t A s i a T h e m e = " m i n o r H A n s i " 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 w : v a l = " N o r m a l " / & g t ; & l t ; w : q F o r m a t / & g t ; & l t ; w : p P r & g t ; & l t ; w : s p a c i n g   w : a f t e r = " 2 0 0 "   w : l i n e = " 2 4 0 "   w : l i n e R u l e = " a u t o " / & g t ; & l t ; / w : p P r & g t ; & l t ; / w : s t y l e & g t ; & l t ; w : s t y l e 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 w p 1 4 " & g t ; & l t ; w : b o d y & g t ; & l t ; w : p   w 1 4 : p a r a I d = " 4 9 3 8 A B A E "   w 1 4 : t e x t I d = " 2 8 7 A 1 C 4 2 "   w : r s i d R = " 0 0 5 6 6 B B 3 "   w : r s i d R P r = " 0 0 5 6 6 B B 3 "   w : r s i d R D e f a u l t = " 0 0 2 0 5 7 D E "   w : r s i d P = " 0 0 5 6 6 B B 3 " & g t ; & l t ; w : p P r & g t ; & l t ; w : s p a c i n g   w : a f t e r = " 0 " / & g t ; & l t ; w : r P r & g t ; & l t ; w : r F o n t s   w : a s c i i = " A r i a l "   w : h A n s i = " A r i a l "   w : c s = " A r i a l " / & g t ; & l t ; w : s z   w : v a l = " 2 0 " / & g t ; & l t ; w : s z C s   w : v a l = " 2 0 " / & g t ; & l t ; w : l a n g   w : v a l = " e n - G B " / & g t ; & l t ; / w : r P r & g t ; & l t ; / w : p P r & g t ; & l t ; w : r   w : r s i d R P r = " 0 0 2 0 5 7 D E " & g t ; & l t ; w : r P r & g t ; & l t ; w : r F o n t s   w : a s c i i = " A r i a l "   w : h A n s i = " A r i a l "   w : c s = " A r i a l " / & g t ; & l t ; w : s z   w : v a l = " 2 0 " / & g t ; & l t ; w : s z C s   w : v a l = " 2 0 " / & g t ; & l t ; w : l a n g   w : v a l = " e n - G B " / & g t ; & l t ; / w : r P r & g t ; & l t ; w : t & g t ; C o m p a n y H o m e P a g e & l t ; / w : t & g t ; & l t ; / w : r & g t ; & l t ; / w : p & g t ; & l t ; w : s e c t P r   w : r s i d R = " 0 0 5 6 6 B B 3 "   w : r s i d R P r = " 0 0 5 6 6 B B 3 " & g t ; & l t ; w : p g S z 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 m c : I g n o r a b l e = " w 1 4   w 1 5   w 1 6 s e   w 1 6 c i d   w 1 6   w 1 6 c e x   w 1 6 s d t d h " & g t ; & l t ; w : d o c D e f a u l t s & g t ; & l t ; w : r P r D e f a u l t & g t ; & l t ; w : r P r & g t ; & l t ; w : r F o n t s   w : a s c i i T h e m e = " m i n o r H A n s i "   w : e a s t A s i a T h e m e = " m i n o r H A n s i " 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 w : v a l = " N o r m a l " / & g t ; & l t ; w : q F o r m a t / & g t ; & l t ; w : p P r & g t ; & l t ; w : s p a c i n g   w : a f t e r = " 2 0 0 "   w : l i n e = " 2 4 0 "   w : l i n e R u l e = " a u t o " / & g t ; & l t ; / w : p P r & g t ; & l t ; / w : s t y l e & g t ; & l t ; w : s t y l e 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t r o d u c t i o n T e x t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 w p 1 4 " & g t ; & l t ; w : b o d y & g t ; & l t ; w : p   w 1 4 : p a r a I d = " 6 B 1 9 8 9 3 1 "   w 1 4 : t e x t I d = " 6 4 4 A 5 4 4 C "   w : r s i d R = " 0 0 0 0 0 0 0 0 "   w : r s i d R D e f a u l t = " 0 0 9 6 1 8 6 4 " & g t ; & l t ; w : p P r & g t ; & l t ; w : s p a c i n g   w : a f t e r = " 0 " / & g t ; & l t ; / w : p P r & g t ; & l t ; w : r   w : r s i d R P r = " 0 0 2 0 5 7 D E " & g t ; & l t ; w : t & g t ; I n t r o d u c t i o n T e x t & l t ; / w : t & g t ; & l t ; / w : r & g t ; & l t ; / w : p & g t ; & l t ; w : s e c t P r 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 m c : I g n o r a b l e = " w 1 4   w 1 5   w 1 6 s e   w 1 6 c i d   w 1 6   w 1 6 c e x   w 1 6 s d t d h " & g t ; & l t ; w : d o c D e f a u l t s & g t ; & l t ; w : r P r D e f a u l t & g t ; & l t ; w : r P r & g t ; & l t ; w : r F o n t s   w : a s c i i T h e m e = " m i n o r H A n s i "   w : e a s t A s i a T h e m e = " m i n o r H A n s i " 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 w : v a l = " N o r m a l " / & g t ; & l t ; w : q F o r m a t / & g t ; & l t ; w : r s i d   w : v a l = " 0 0 9 6 1 8 6 4 " / & g t ; & l t ; w : p P r & g t ; & l t ; w : s p a c i n g   w : a f t e r = " 2 0 0 "   w : l i n e = " 2 4 0 "   w : l i n e R u l e = " a u t o " / & g t ; & l t ; / w : p P r & g t ; & l t ; / w : s t y l e & g t ; & l t ; w : s t y l e 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 w : v a l = " 1 " / & g t ; & l t ; w : s e m i H i d d e n / & g t ; & l t ; w : u n h i d e W h e n U s e d / & g t ; & l t ; w : r s i d   w : v a l = " 0 0 9 6 1 8 6 4 " / & g t ; & l t ; / w : s t y l e & g t ; & l t ; w : s t y l e 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 w : v a l = " 9 9 " / & g t ; & l t ; w : s e m i H i d d e n / & g t ; & l t ; w : u n h i d e W h e n U s e d / & g t ; & l t ; w : r s i d   w : v a l = " 0 0 9 6 1 8 6 4 " / & g t ; & l t ; / w : s t y l e & g t ; & l t ; / w : s t y l e s & g t ; & l t ; / p k g : x m l D a t a & g t ; & l t ; / p k g : p a r t & g t ; & l t ; / p k g : p a c k a g e & g t ;  
 < / I n t r o d u c t i o n T e x t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_ C o d e _ L b l > P u r c h a s e _ C o d e _ L b l < / P u r c h a s e _ C o d e _ L b l >  
         < P u r c h a s e r _ C o d e > P u r c h a s e r _ C o d e < / P u r c h a s e r _ C o d e >  
         < P u r c h a s e r E M a i l > P u r c h a s e r E M a i l < / P u r c h a s e r E M a i l >  
         < P u r c h a s e r N a m e > P u r c h a s e r N a m e < / P u r c h a s e r N a m e >  
         < P u r c h a s e r P h o n e N o > P u r c h a s e r P h o n e N o < / P u r c h a s e r P h o n e N o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Q u o t e _ N o _ > Q u o t e _ N o _ < / Q u o t e _ N o _ >  
         < Q u o t e N o _ L b l > Q u o t e N o _ L b l < / Q u o t e N o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e n A r t i k e l R e f _ L b l > S e n A r t i k e l R e f _ L b l < / S e n A r t i k e l R e f _ L b l >  
         < S e n B e l e g d a t u m _ L b l > S e n B e l e g d a t u m _ L b l < / S e n B e l e g d a t u m _ L b l >  
         < S e n B e s c h r e i b u n g _ L b l > S e n B e s c h r e i b u n g _ L b l < / S e n B e s c h r e i b u n g _ L b l >  
         < S e n B u y F r o m C o u n t r y R e g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 w p 1 4 " & g t ; & l t ; w : b o d y & g t ; & l t ; w : p   w 1 4 : p a r a I d = " 0 4 B 0 1 E 2 E "   w 1 4 : t e x t I d = " 3 A 9 6 3 1 0 7 "   w : r s i d R = " 0 0 0 0 0 0 0 0 "   w : r s i d R D e f a u l t = " 0 0 D E 1 1 8 4 " & g t ; & l t ; w : p P r & g t ; & l t ; w : s p a c i n g   w : a f t e r = " 0 " / & g t ; & l t ; / w : p P r & g t ; & l t ; w : r   w : r s i d R P r = " 0 0 2 0 5 7 D E " & g t ; & l t ; w : t & g t ; S e n B u y F r o m C o u n t r y R e g i o n & l t ; / w : t & g t ; & l t ; / w : r & g t ; & l t ; / w : p & g t ; & l t ; w : s e c t P r 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 m c : I g n o r a b l e = " w 1 4   w 1 5   w 1 6 s e   w 1 6 c i d   w 1 6   w 1 6 c e x   w 1 6 s d t d h " & g t ; & l t ; w : d o c D e f a u l t s & g t ; & l t ; w : r P r D e f a u l t & g t ; & l t ; w : r P r & g t ; & l t ; w : r F o n t s   w : a s c i i T h e m e = " m i n o r H A n s i "   w : e a s t A s i a T h e m e = " m i n o r H A n s i " 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 w : v a l = " N o r m a l " / & g t ; & l t ; w : q F o r m a t / & g t ; & l t ; w : r s i d   w : v a l = " 0 0 D E 1 1 8 4 " / & g t ; & l t ; w : p P r & g t ; & l t ; w : s p a c i n g   w : a f t e r = " 2 0 0 "   w : l i n e = " 2 4 0 "   w : l i n e R u l e = " a u t o " / & g t ; & l t ; / w : p P r & g t ; & l t ; / w : s t y l e & g t ; & l t ; w : s t y l e 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 w : v a l = " 1 " / & g t ; & l t ; w : s e m i H i d d e n / & g t ; & l t ; w : u n h i d e W h e n U s e d / & g t ; & l t ; w : r s i d   w : v a l = " 0 0 D E 1 1 8 4 " / & g t ; & l t ; / w : s t y l e & g t ; & l t ; w : s t y l e 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 w : v a l = " 9 9 " / & g t ; & l t ; w : s e m i H i d d e n / & g t ; & l t ; w : u n h i d e W h e n U s e d / & g t ; & l t ; w : r s i d   w : v a l = " 0 0 D E 1 1 8 4 " / & g t ; & l t ; / w : s t y l e & g t ; & l t ; / w : s t y l e s & g t ; & l t ; / p k g : x m l D a t a & g t ; & l t ; / p k g : p a r t & g t ; & l t ; / p k g : p a c k a g e & g t ;  
 < / S e n B u y F r o m C o u n t r y R e g i o n >  
         < S e n B u y F r o m V e n d o r A d d r e s s > S e n B u y F r o m V e n d o r A d d r e s s < / S e n B u y F r o m V e n d o r A d d r e s s >  
         < S e n B u y F r o m V e n d o r A d r e s s 2 > S e n B u y F r o m V e n d o r A d r e s s 2 < / S e n B u y F r o m V e n d o r A d r e s s 2 >  
         < S e n B u y F r o m V e n d o r N a m e > S e n B u y F r o m V e n d o r N a m e < / S e n B u y F r o m V e n d o r N a m e >  
         < S e n B u y F r o m V e n d o r P L Z O r t > S e n B u y F r o m V e n d o r P L Z O r t < / S e n B u y F r o m V e n d o r P L Z O r t >  
         < S e n E i n h e i t _ L b l > S e n E i n h e i t _ L b l < / S e n E i n h e i t _ L b l >  
         < S e n E i n h e i t s p r e i s _ L b l > S e n E i n h e i t s p r e i s _ L b l < / S e n E i n h e i t s p r e i s _ L b l >  
         < S e n G e s a m t O h n e M W S T _ L b l > S e n G e s a m t O h n e M W S T _ L b l < / S e n G e s a m t O h n e M W S T _ L b l >  
         < S e n K o n t o N r _ L b l > S e n K o n t o N r _ L b l < / S e n K o n t o N r _ L b l >  
         < S e n L i e f e r b e d i n g u n g _ L b l > S e n L i e f e r b e d i n g u n g _ L b l < / S e n L i e f e r b e d i n g u n g _ L b l >  
         < S e n M e n g e _ L b l > S e n M e n g e _ L b l < / S e n M e n g e _ L b l >  
         < S e n M W S T N r _ L b l > S e n M W S T N r _ L b l < / S e n M W S T N r _ L b l >  
         < S e n M W S T P r o z e n t _ L b l > S e n M W S T P r o z e n t _ L b l < / S e n M W S T P r o z e n t _ L b l >  
         < S e n P a y m e n t T e r m s > S e n P a y m e n t T e r m s < / S e n P a y m e n t T e r m s >  
         < S e n S h i p T o A d d r > S e n S h i p T o A d d r < / S e n S h i p T o A d d r >  
         < S e n S h i p T o C i t y P o s t C o d e > S e n S h i p T o C i t y P o s t C o d e < / S e n S h i p T o C i t y P o s t C o d e >  
         < S e n S h i p T o C o u n t r y R e g i o n > S e n S h i p T o C o u n t r y R e g i o n < / S e n S h i p T o C o u n t r y R e g i o n >  
         < S e n S h i p T o N a m e > S e n S h i p T o N a m e < / S e n S h i p T o N a m e >  
         < S e n S h i p T o T i t l e > S e n S h i p T o T i t l e < / S e n S h i p T o T i t l e >  
         < S e n T i t l e _ L b l > S e n T i t l e _ L b l < / S e n T i t l e _ L b l >  
         < S e n Z a h l u n g s b e d i n g u n g _ L b l > S e n Z a h l u n g s b e d i n g u n g _ L b l < / S e n Z a h l u n g s b e d i n g u n g _ L b l >  
         < S h i p m e n t D a t e > S h i p m e n t D a t e < / S h i p m e n t D a t e >  
         < S h i p m e n t D a t e _ L b l > S h i p m e n t D a t e _ L b l < / S h i p m e n t D a t e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_ R e f e r e n c e > Y o u r _ R e f e r e n c e < / Y o u r _ R e f e r e n c e >  
         < Y o u r _ R e f e r e n c e _ L b l > Y o u r _ R e f e r e n c e _ L b l < / Y o u r _ R e f e r e n c e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L b l > I t e m N o _ L b l < / I t e m N o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L b l > L i n e A m t _ L b l < / L i n e A m t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S e n A r t i k e l > S e n A r t i k e l < / S e n A r t i k e l >  
             < S e n U n i t _ C o s t > S e n U n i t _ C o s t < / S e n U n i t _ C o s t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 w p 1 4 " & g t ; & l t ; w : b o d y & g t ; & l t ; w : p   w 1 4 : p a r a I d = " 2 C 5 4 4 1 6 1 "   w 1 4 : t e x t I d = " 1 A E D E C F 8 "   w : r s i d R = " 0 0 0 0 0 0 0 0 "   w : r s i d R D e f a u l t = " 0 0 2 0 0 1 B F " & g t ; & l t ; w : p P r & g t ; & l t ; w : s p a c i n g   w : a f t e r = " 4 0 "   w : l i n e = " 2 5 9 "   w : l i n e R u l e = " a u t o " / & g t ; & l t ; / w : p P r & g t ; & l t ; w : r & g t ; & l t ; w : t & g t ; U O M _ P u r c h L i n e & l t ; / w : t & g t ; & l t ; / w : r & g t ; & l t ; / w : p & g t ; & l t ; w : s e c t P r 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 m c : I g n o r a b l e = " w 1 4   w 1 5   w 1 6 s e   w 1 6 c i d   w 1 6   w 1 6 c e x   w 1 6 s d t d h " & g t ; & l t ; w : d o c D e f a u l t s & g t ; & l t ; w : r P r D e f a u l t & g t ; & l t ; w : r P r & g t ; & l t ; w : r F o n t s   w : a s c i i T h e m e = " m i n o r H A n s i "   w : e a s t A s i a T h e m e = " m i n o r H A n s i " 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 w : v a l = " N o r m a l " / & g t ; & l t ; w : q F o r m a t / & g t ; & l t ; w : r s i d   w : v a l = " 0 0 2 0 0 1 B F " / & g t ; & l t ; w : p P r & g t ; & l t ; w : s p a c i n g   w : a f t e r = " 2 0 0 "   w : l i n e = " 2 4 0 "   w : l i n e R u l e = " a u t o " / & g t ; & l t ; / w : p P r & g t ; & l t ; / w : s t y l e & g t ; & l t ; w : s t y l e 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 w : v a l = " 1 " / & g t ; & l t ; w : s e m i H i d d e n / & g t ; & l t ; w : u n h i d e W h e n U s e d / & g t ; & l t ; w : r s i d   w : v a l = " 0 0 2 0 0 1 B F " / & g t ; & l t ; / w : s t y l e & g t ; & l t ; w : s t y l e 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 w : v a l = " 9 9 " / & g t ; & l t ; w : s e m i H i d d e n / & g t ; & l t ; w : u n h i d e W h e n U s e d / & g t ; & l t ; w : r s i d   w : v a l = " 0 0 2 0 0 1 B F " / & g t ; & l t ; / w : s t y l e & g t ; & l t ; / w : s t y l e s & g t ; & l t ; / p k g : x m l D a t a & g t ; & l t ; / p k g : p a r t & g t ; & l t ; / p k g : p a c k a g e & g t ;  
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S u p p l i e r R e f s >  
             < S u p p l i e r R e f > S u p p l i e r R e f < / S u p p l i e r R e f >  
         < / S u p p l i e r R e f s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553DA-C3F2-4CE6-8EDE-11DD994976F7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9588A9C3-C565-463B-8738-00D37DD82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148</Words>
  <Characters>939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2016-09-07T16:03:00Z</dcterms:created>
  <dcterms:modified xsi:type="dcterms:W3CDTF">2023-07-04T07:51:00Z</dcterms:modified>
</cp:coreProperties>
</file>